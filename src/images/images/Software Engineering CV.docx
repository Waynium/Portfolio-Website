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3061"/>
        <w:gridCol w:w="3261"/>
      </w:tblGrid>
      <w:tr w:rsidR="00F316AD" w:rsidRPr="001700F2" w14:paraId="0CDB0FE1" w14:textId="77777777" w:rsidTr="00AC4C65">
        <w:trPr>
          <w:trHeight w:val="1292"/>
        </w:trPr>
        <w:tc>
          <w:tcPr>
            <w:tcW w:w="930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147426CB" w14:textId="38217AFA" w:rsidR="00F316AD" w:rsidRPr="00D52DF0" w:rsidRDefault="00470872" w:rsidP="00AC4C65">
            <w:pPr>
              <w:pStyle w:val="Title"/>
              <w:rPr>
                <w:rFonts w:ascii="Poppins" w:hAnsi="Poppins" w:cs="Poppins"/>
                <w:b/>
                <w:bCs/>
                <w:sz w:val="48"/>
                <w:szCs w:val="22"/>
              </w:rPr>
            </w:pPr>
            <w:r w:rsidRPr="00D52DF0">
              <w:rPr>
                <w:rFonts w:ascii="Poppins" w:hAnsi="Poppins" w:cs="Poppins"/>
                <w:b/>
                <w:bCs/>
                <w:sz w:val="48"/>
                <w:szCs w:val="22"/>
              </w:rPr>
              <w:t>Wandile</w:t>
            </w:r>
            <w:r w:rsidR="00D20DA9" w:rsidRPr="00D52DF0">
              <w:rPr>
                <w:rFonts w:ascii="Poppins" w:hAnsi="Poppins" w:cs="Poppins"/>
                <w:b/>
                <w:bCs/>
                <w:sz w:val="48"/>
                <w:szCs w:val="22"/>
              </w:rPr>
              <w:t xml:space="preserve"> </w:t>
            </w:r>
            <w:r w:rsidRPr="00D52DF0">
              <w:rPr>
                <w:rFonts w:ascii="Poppins" w:hAnsi="Poppins" w:cs="Poppins"/>
                <w:b/>
                <w:bCs/>
                <w:sz w:val="48"/>
                <w:szCs w:val="22"/>
              </w:rPr>
              <w:t>Nyembe</w:t>
            </w:r>
          </w:p>
          <w:p w14:paraId="470102F3" w14:textId="31FFB1BA" w:rsidR="00F316AD" w:rsidRPr="001700F2" w:rsidRDefault="00470872" w:rsidP="00AC4C65">
            <w:pPr>
              <w:pStyle w:val="Subtitle"/>
            </w:pPr>
            <w:r w:rsidRPr="00D52DF0">
              <w:rPr>
                <w:rFonts w:ascii="Poppins" w:hAnsi="Poppins" w:cs="Poppins"/>
              </w:rPr>
              <w:t>SOFTWARE ENGINEER</w:t>
            </w:r>
            <w:r w:rsidR="00F316AD" w:rsidRPr="001700F2">
              <w:t xml:space="preserve"> </w:t>
            </w:r>
          </w:p>
        </w:tc>
      </w:tr>
      <w:tr w:rsidR="004E2FAD" w:rsidRPr="001700F2" w14:paraId="010339A5" w14:textId="77777777" w:rsidTr="004E2FAD">
        <w:trPr>
          <w:trHeight w:val="735"/>
        </w:trPr>
        <w:tc>
          <w:tcPr>
            <w:tcW w:w="2978" w:type="dxa"/>
            <w:tcBorders>
              <w:top w:val="single" w:sz="24" w:space="0" w:color="BF9268" w:themeColor="accent2"/>
            </w:tcBorders>
            <w:vAlign w:val="center"/>
          </w:tcPr>
          <w:p w14:paraId="183970DA" w14:textId="77777777" w:rsidR="00735FE1" w:rsidRDefault="00735FE1" w:rsidP="00735FE1">
            <w:pPr>
              <w:jc w:val="center"/>
              <w:rPr>
                <w:rFonts w:ascii="Poppins" w:hAnsi="Poppins" w:cs="Poppins"/>
                <w:b/>
                <w:bCs/>
                <w:color w:val="404040" w:themeColor="text1" w:themeTint="BF"/>
                <w:sz w:val="18"/>
                <w:szCs w:val="18"/>
              </w:rPr>
            </w:pPr>
          </w:p>
          <w:p w14:paraId="4AFCD7EB" w14:textId="1E6A9E46" w:rsidR="00970E16" w:rsidRPr="00735FE1" w:rsidRDefault="00735FE1" w:rsidP="00735FE1">
            <w:pPr>
              <w:jc w:val="center"/>
              <w:rPr>
                <w:rFonts w:ascii="Poppins" w:hAnsi="Poppins" w:cs="Poppins"/>
                <w:color w:val="404040" w:themeColor="text1" w:themeTint="BF"/>
                <w:sz w:val="18"/>
                <w:szCs w:val="18"/>
                <w:u w:val="single"/>
              </w:rPr>
            </w:pPr>
            <w:r w:rsidRPr="00D52DF0">
              <w:rPr>
                <w:rFonts w:ascii="Poppins" w:hAnsi="Poppins" w:cs="Poppins"/>
                <w:b/>
                <w:bCs/>
                <w:color w:val="404040" w:themeColor="text1" w:themeTint="BF"/>
                <w:sz w:val="18"/>
                <w:szCs w:val="18"/>
              </w:rPr>
              <w:t>Portfolio Website</w:t>
            </w:r>
            <w:r w:rsidRPr="00D52DF0">
              <w:rPr>
                <w:rFonts w:ascii="Poppins" w:hAnsi="Poppins" w:cs="Poppins"/>
                <w:color w:val="404040" w:themeColor="text1" w:themeTint="BF"/>
                <w:sz w:val="18"/>
                <w:szCs w:val="18"/>
              </w:rPr>
              <w:t xml:space="preserve"> </w:t>
            </w:r>
            <w:hyperlink r:id="rId11" w:history="1">
              <w:r w:rsidRPr="00735FE1">
                <w:rPr>
                  <w:rStyle w:val="Hyperlink"/>
                  <w:rFonts w:ascii="Poppins" w:hAnsi="Poppins" w:cs="Poppins"/>
                  <w:color w:val="404040" w:themeColor="text1" w:themeTint="BF"/>
                  <w:sz w:val="16"/>
                  <w:szCs w:val="16"/>
                </w:rPr>
                <w:t>https://wandilenyembe.netlify.app</w:t>
              </w:r>
            </w:hyperlink>
          </w:p>
        </w:tc>
        <w:tc>
          <w:tcPr>
            <w:tcW w:w="3088" w:type="dxa"/>
            <w:tcBorders>
              <w:top w:val="single" w:sz="24" w:space="0" w:color="BF9268" w:themeColor="accent2"/>
            </w:tcBorders>
            <w:vAlign w:val="center"/>
          </w:tcPr>
          <w:p w14:paraId="42EBCE9A" w14:textId="6B61BF49" w:rsidR="004E2FAD" w:rsidRPr="004E2FAD" w:rsidRDefault="004E2FAD" w:rsidP="004E2FAD">
            <w:pPr>
              <w:rPr>
                <w:rFonts w:ascii="Poppins" w:hAnsi="Poppins" w:cs="Poppins"/>
                <w:b/>
                <w:bCs/>
                <w:color w:val="9A6C41" w:themeColor="accent2" w:themeShade="BF"/>
              </w:rPr>
            </w:pPr>
            <w:r>
              <w:rPr>
                <w:rFonts w:ascii="Poppins" w:hAnsi="Poppins" w:cs="Poppins"/>
                <w:color w:val="9A6C41" w:themeColor="accent2" w:themeShade="BF"/>
              </w:rPr>
              <w:t xml:space="preserve">          </w:t>
            </w:r>
            <w:r w:rsidRPr="004E2FAD">
              <w:rPr>
                <w:rFonts w:ascii="Poppins" w:hAnsi="Poppins" w:cs="Poppins"/>
                <w:b/>
                <w:bCs/>
                <w:color w:val="9A6C41" w:themeColor="accent2" w:themeShade="BF"/>
              </w:rPr>
              <w:t>CONTACT</w:t>
            </w:r>
          </w:p>
          <w:p w14:paraId="60F44084" w14:textId="1FA3ECDE" w:rsidR="004E2FAD" w:rsidRPr="004E2FAD" w:rsidRDefault="004E2FAD" w:rsidP="004E2FAD">
            <w:pPr>
              <w:rPr>
                <w:rFonts w:ascii="Poppins" w:hAnsi="Poppins" w:cs="Poppins"/>
                <w:sz w:val="20"/>
                <w:szCs w:val="20"/>
              </w:rPr>
            </w:pPr>
            <w:r>
              <w:rPr>
                <w:rFonts w:ascii="Poppins" w:hAnsi="Poppins" w:cs="Poppins"/>
                <w:color w:val="9A6C41" w:themeColor="accent2" w:themeShade="BF"/>
                <w:sz w:val="20"/>
                <w:szCs w:val="20"/>
              </w:rPr>
              <w:t xml:space="preserve">             </w:t>
            </w:r>
            <w:r w:rsidRPr="004E2FAD">
              <w:rPr>
                <w:rFonts w:ascii="Poppins" w:hAnsi="Poppins" w:cs="Poppins"/>
                <w:color w:val="404040" w:themeColor="text1" w:themeTint="BF"/>
                <w:sz w:val="18"/>
                <w:szCs w:val="18"/>
              </w:rPr>
              <w:t>0728026231</w:t>
            </w:r>
          </w:p>
        </w:tc>
        <w:tc>
          <w:tcPr>
            <w:tcW w:w="3234" w:type="dxa"/>
            <w:tcBorders>
              <w:top w:val="single" w:sz="24" w:space="0" w:color="BF9268" w:themeColor="accent2"/>
            </w:tcBorders>
            <w:vAlign w:val="center"/>
          </w:tcPr>
          <w:p w14:paraId="4DF009EE" w14:textId="77777777" w:rsidR="00735FE1" w:rsidRDefault="00735FE1" w:rsidP="00735FE1">
            <w:pPr>
              <w:jc w:val="center"/>
              <w:rPr>
                <w:rFonts w:ascii="Poppins" w:hAnsi="Poppins" w:cs="Poppins"/>
                <w:b/>
                <w:bCs/>
                <w:color w:val="404040" w:themeColor="text1" w:themeTint="BF"/>
                <w:sz w:val="18"/>
                <w:szCs w:val="18"/>
                <w:u w:val="single"/>
              </w:rPr>
            </w:pPr>
          </w:p>
          <w:p w14:paraId="3774FF15" w14:textId="77777777" w:rsidR="00735FE1" w:rsidRDefault="00735FE1" w:rsidP="00735FE1">
            <w:pPr>
              <w:jc w:val="center"/>
              <w:rPr>
                <w:rFonts w:ascii="Poppins" w:hAnsi="Poppins" w:cs="Poppins"/>
                <w:b/>
                <w:bCs/>
                <w:color w:val="404040" w:themeColor="text1" w:themeTint="BF"/>
                <w:sz w:val="18"/>
                <w:szCs w:val="18"/>
                <w:u w:val="single"/>
              </w:rPr>
            </w:pPr>
          </w:p>
          <w:p w14:paraId="3893E082" w14:textId="6EAB29F1" w:rsidR="00735FE1" w:rsidRPr="00735FE1" w:rsidRDefault="00735FE1" w:rsidP="00735FE1">
            <w:pPr>
              <w:jc w:val="center"/>
              <w:rPr>
                <w:rFonts w:ascii="Poppins" w:hAnsi="Poppins" w:cs="Poppins"/>
                <w:b/>
                <w:bCs/>
                <w:color w:val="404040" w:themeColor="text1" w:themeTint="BF"/>
                <w:sz w:val="18"/>
                <w:szCs w:val="18"/>
                <w:u w:val="single"/>
              </w:rPr>
            </w:pPr>
            <w:proofErr w:type="spellStart"/>
            <w:r w:rsidRPr="00735FE1">
              <w:rPr>
                <w:rFonts w:ascii="Poppins" w:hAnsi="Poppins" w:cs="Poppins"/>
                <w:b/>
                <w:bCs/>
                <w:color w:val="404040" w:themeColor="text1" w:themeTint="BF"/>
                <w:sz w:val="18"/>
                <w:szCs w:val="18"/>
                <w:u w:val="single"/>
              </w:rPr>
              <w:t>Linkedin</w:t>
            </w:r>
            <w:proofErr w:type="spellEnd"/>
            <w:r w:rsidRPr="00735FE1">
              <w:rPr>
                <w:rFonts w:ascii="Poppins" w:hAnsi="Poppins" w:cs="Poppins"/>
                <w:b/>
                <w:bCs/>
                <w:color w:val="404040" w:themeColor="text1" w:themeTint="BF"/>
                <w:sz w:val="18"/>
                <w:szCs w:val="18"/>
                <w:u w:val="single"/>
              </w:rPr>
              <w:t xml:space="preserve"> </w:t>
            </w:r>
          </w:p>
          <w:p w14:paraId="7A98D966" w14:textId="5DB2D86D" w:rsidR="00970E16" w:rsidRPr="004E2FAD" w:rsidRDefault="004E2FAD" w:rsidP="00735FE1">
            <w:pPr>
              <w:jc w:val="center"/>
              <w:rPr>
                <w:rFonts w:ascii="Poppins" w:hAnsi="Poppins" w:cs="Poppins"/>
                <w:color w:val="404040" w:themeColor="text1" w:themeTint="BF"/>
                <w:sz w:val="16"/>
                <w:szCs w:val="16"/>
                <w:u w:val="single"/>
              </w:rPr>
            </w:pPr>
            <w:hyperlink r:id="rId12" w:history="1">
              <w:r w:rsidRPr="004E2FAD">
                <w:rPr>
                  <w:rStyle w:val="Hyperlink"/>
                  <w:rFonts w:ascii="Poppins" w:hAnsi="Poppins" w:cs="Poppins"/>
                  <w:color w:val="404040" w:themeColor="text1" w:themeTint="BF"/>
                  <w:sz w:val="16"/>
                  <w:szCs w:val="16"/>
                </w:rPr>
                <w:t>https://www.linkedin.com/in/wandile-nyembe-a69bb31b8/</w:t>
              </w:r>
            </w:hyperlink>
          </w:p>
          <w:p w14:paraId="155BE23F" w14:textId="1FF44F74" w:rsidR="004E2FAD" w:rsidRPr="00735FE1" w:rsidRDefault="004E2FAD" w:rsidP="00735FE1">
            <w:pPr>
              <w:jc w:val="center"/>
              <w:rPr>
                <w:rFonts w:ascii="Poppins" w:hAnsi="Poppins" w:cs="Poppins"/>
                <w:color w:val="404040" w:themeColor="text1" w:themeTint="BF"/>
                <w:sz w:val="18"/>
                <w:szCs w:val="18"/>
                <w:u w:val="single"/>
              </w:rPr>
            </w:pPr>
          </w:p>
        </w:tc>
      </w:tr>
      <w:tr w:rsidR="004E2FAD" w:rsidRPr="001700F2" w14:paraId="54574F76" w14:textId="77777777" w:rsidTr="004E2FAD">
        <w:trPr>
          <w:trHeight w:val="145"/>
        </w:trPr>
        <w:tc>
          <w:tcPr>
            <w:tcW w:w="2978" w:type="dxa"/>
            <w:tcBorders>
              <w:bottom w:val="single" w:sz="18" w:space="0" w:color="BF9268" w:themeColor="accent2"/>
            </w:tcBorders>
          </w:tcPr>
          <w:p w14:paraId="73C72F9A" w14:textId="77777777" w:rsidR="00CD50FD" w:rsidRPr="001700F2" w:rsidRDefault="00CD50FD" w:rsidP="00AC4C65"/>
        </w:tc>
        <w:tc>
          <w:tcPr>
            <w:tcW w:w="3088" w:type="dxa"/>
            <w:vMerge w:val="restart"/>
            <w:shd w:val="clear" w:color="auto" w:fill="303848" w:themeFill="accent1"/>
            <w:vAlign w:val="center"/>
          </w:tcPr>
          <w:p w14:paraId="3B7A1DC9" w14:textId="3CF0E4FB" w:rsidR="00CD50FD" w:rsidRPr="00735FE1" w:rsidRDefault="004E2FAD" w:rsidP="004E2FAD">
            <w:pPr>
              <w:pStyle w:val="Heading1"/>
              <w:ind w:left="-44" w:right="797" w:hanging="192"/>
              <w:jc w:val="right"/>
              <w:rPr>
                <w:rFonts w:ascii="Poppins" w:hAnsi="Poppins" w:cs="Poppins"/>
              </w:rPr>
            </w:pPr>
            <w:r>
              <w:rPr>
                <w:rFonts w:ascii="Poppins" w:hAnsi="Poppins" w:cs="Poppins"/>
              </w:rPr>
              <w:t xml:space="preserve">    </w:t>
            </w:r>
            <w:sdt>
              <w:sdtPr>
                <w:rPr>
                  <w:rFonts w:ascii="Poppins" w:hAnsi="Poppins" w:cs="Poppins"/>
                </w:rPr>
                <w:id w:val="1460613821"/>
                <w:placeholder>
                  <w:docPart w:val="FAB9791B40044773A01B8906949CFD08"/>
                </w:placeholder>
                <w:temporary/>
                <w:showingPlcHdr/>
                <w15:appearance w15:val="hidden"/>
                <w:text/>
              </w:sdtPr>
              <w:sdtEndPr/>
              <w:sdtContent>
                <w:r w:rsidR="00D20DA9" w:rsidRPr="00735FE1">
                  <w:rPr>
                    <w:rFonts w:ascii="Poppins" w:hAnsi="Poppins" w:cs="Poppins"/>
                  </w:rPr>
                  <w:t>OBJECTIVE</w:t>
                </w:r>
              </w:sdtContent>
            </w:sdt>
          </w:p>
        </w:tc>
        <w:tc>
          <w:tcPr>
            <w:tcW w:w="3234" w:type="dxa"/>
            <w:tcBorders>
              <w:bottom w:val="single" w:sz="18" w:space="0" w:color="BF9268" w:themeColor="accent2"/>
            </w:tcBorders>
          </w:tcPr>
          <w:p w14:paraId="56D56A2E" w14:textId="77777777" w:rsidR="00CD50FD" w:rsidRPr="001700F2" w:rsidRDefault="00CD50FD" w:rsidP="00AC4C65"/>
        </w:tc>
      </w:tr>
      <w:tr w:rsidR="004E2FAD" w:rsidRPr="001700F2" w14:paraId="4DB0273E" w14:textId="77777777" w:rsidTr="004E2FAD">
        <w:trPr>
          <w:trHeight w:val="210"/>
        </w:trPr>
        <w:tc>
          <w:tcPr>
            <w:tcW w:w="2978" w:type="dxa"/>
            <w:tcBorders>
              <w:top w:val="single" w:sz="18" w:space="0" w:color="BF9268" w:themeColor="accent2"/>
            </w:tcBorders>
          </w:tcPr>
          <w:p w14:paraId="34903929" w14:textId="704D5CC7" w:rsidR="00CD50FD" w:rsidRPr="001700F2" w:rsidRDefault="00CD50FD" w:rsidP="00AC4C65"/>
        </w:tc>
        <w:tc>
          <w:tcPr>
            <w:tcW w:w="3088" w:type="dxa"/>
            <w:vMerge/>
            <w:shd w:val="clear" w:color="auto" w:fill="303848" w:themeFill="accent1"/>
            <w:vAlign w:val="center"/>
          </w:tcPr>
          <w:p w14:paraId="1BEDA4D3" w14:textId="77777777" w:rsidR="00CD50FD" w:rsidRPr="001700F2" w:rsidRDefault="00CD50FD" w:rsidP="00AC4C65">
            <w:pPr>
              <w:pStyle w:val="Heading1"/>
            </w:pPr>
          </w:p>
        </w:tc>
        <w:tc>
          <w:tcPr>
            <w:tcW w:w="3234" w:type="dxa"/>
            <w:tcBorders>
              <w:top w:val="single" w:sz="18" w:space="0" w:color="BF9268" w:themeColor="accent2"/>
            </w:tcBorders>
          </w:tcPr>
          <w:p w14:paraId="06D8FEB5" w14:textId="0A65D7F6" w:rsidR="00CD50FD" w:rsidRPr="001700F2" w:rsidRDefault="00CD50FD" w:rsidP="00AC4C65">
            <w:pPr>
              <w:rPr>
                <w:noProof/>
              </w:rPr>
            </w:pPr>
          </w:p>
        </w:tc>
      </w:tr>
      <w:tr w:rsidR="0040233B" w:rsidRPr="001700F2" w14:paraId="5F2D44C0" w14:textId="77777777" w:rsidTr="00AC4C65">
        <w:trPr>
          <w:trHeight w:val="87"/>
        </w:trPr>
        <w:tc>
          <w:tcPr>
            <w:tcW w:w="9300" w:type="dxa"/>
            <w:gridSpan w:val="3"/>
            <w:vAlign w:val="bottom"/>
          </w:tcPr>
          <w:p w14:paraId="306D2D2E" w14:textId="3C1EADF2" w:rsidR="008A486B" w:rsidRDefault="008A486B" w:rsidP="00AC4C65">
            <w:pPr>
              <w:pStyle w:val="Text"/>
              <w:jc w:val="right"/>
              <w:rPr>
                <w:rFonts w:ascii="Poppins" w:hAnsi="Poppins" w:cs="Poppins"/>
              </w:rPr>
            </w:pPr>
          </w:p>
          <w:p w14:paraId="0003FF60" w14:textId="77777777" w:rsidR="00AC4C65" w:rsidRPr="00AC4C65" w:rsidRDefault="00AC4C65" w:rsidP="00AC4C65"/>
          <w:p w14:paraId="504D2F5C" w14:textId="77777777" w:rsidR="00AC4C65" w:rsidRDefault="005A69AD" w:rsidP="00AC4C65">
            <w:pPr>
              <w:pStyle w:val="Text"/>
              <w:jc w:val="both"/>
              <w:rPr>
                <w:rFonts w:ascii="Poppins" w:hAnsi="Poppins" w:cs="Poppins"/>
              </w:rPr>
            </w:pPr>
            <w:r w:rsidRPr="00D52DF0">
              <w:rPr>
                <w:rFonts w:ascii="Poppins" w:hAnsi="Poppins" w:cs="Poppins"/>
              </w:rPr>
              <w:t>I am a 3</w:t>
            </w:r>
            <w:r w:rsidRPr="00D52DF0">
              <w:rPr>
                <w:rFonts w:ascii="Poppins" w:hAnsi="Poppins" w:cs="Poppins"/>
                <w:vertAlign w:val="superscript"/>
              </w:rPr>
              <w:t>rd</w:t>
            </w:r>
            <w:r w:rsidR="00213E9A" w:rsidRPr="00D52DF0">
              <w:rPr>
                <w:rFonts w:ascii="Poppins" w:hAnsi="Poppins" w:cs="Poppins"/>
              </w:rPr>
              <w:t xml:space="preserve"> Year Computer </w:t>
            </w:r>
            <w:r w:rsidR="000C3DE3" w:rsidRPr="00D52DF0">
              <w:rPr>
                <w:rFonts w:ascii="Poppins" w:hAnsi="Poppins" w:cs="Poppins"/>
              </w:rPr>
              <w:t>Engineering and Computer Science</w:t>
            </w:r>
            <w:r w:rsidR="00213E9A" w:rsidRPr="00D52DF0">
              <w:rPr>
                <w:rFonts w:ascii="Poppins" w:hAnsi="Poppins" w:cs="Poppins"/>
              </w:rPr>
              <w:t xml:space="preserve"> UCT student</w:t>
            </w:r>
            <w:r w:rsidRPr="00D52DF0">
              <w:rPr>
                <w:rFonts w:ascii="Poppins" w:hAnsi="Poppins" w:cs="Poppins"/>
              </w:rPr>
              <w:t>.</w:t>
            </w:r>
            <w:r w:rsidR="00970E16" w:rsidRPr="00D52DF0">
              <w:rPr>
                <w:rFonts w:ascii="Poppins" w:hAnsi="Poppins" w:cs="Poppins"/>
              </w:rPr>
              <w:t xml:space="preserve"> I am looking to apply my 2 years of experience, not only as a Computer Science Undergraduate student, but also as a</w:t>
            </w:r>
            <w:r w:rsidR="00756E87" w:rsidRPr="00D52DF0">
              <w:rPr>
                <w:rFonts w:ascii="Poppins" w:hAnsi="Poppins" w:cs="Poppins"/>
              </w:rPr>
              <w:t xml:space="preserve"> Software Engineer inter</w:t>
            </w:r>
            <w:r w:rsidR="00CC2A8D" w:rsidRPr="00D52DF0">
              <w:rPr>
                <w:rFonts w:ascii="Poppins" w:hAnsi="Poppins" w:cs="Poppins"/>
              </w:rPr>
              <w:t>n</w:t>
            </w:r>
            <w:r w:rsidR="00756E87" w:rsidRPr="00D52DF0">
              <w:rPr>
                <w:rFonts w:ascii="Poppins" w:hAnsi="Poppins" w:cs="Poppins"/>
              </w:rPr>
              <w:t>, to help with</w:t>
            </w:r>
            <w:r w:rsidR="00401242" w:rsidRPr="00D52DF0">
              <w:rPr>
                <w:rFonts w:ascii="Poppins" w:hAnsi="Poppins" w:cs="Poppins"/>
              </w:rPr>
              <w:t xml:space="preserve"> Front end</w:t>
            </w:r>
            <w:r w:rsidR="00756E87" w:rsidRPr="00D52DF0">
              <w:rPr>
                <w:rFonts w:ascii="Poppins" w:hAnsi="Poppins" w:cs="Poppins"/>
              </w:rPr>
              <w:t xml:space="preserve"> Web development (HTML, JavaScript, CSS)</w:t>
            </w:r>
            <w:r w:rsidR="00401242" w:rsidRPr="00D52DF0">
              <w:rPr>
                <w:rFonts w:ascii="Poppins" w:hAnsi="Poppins" w:cs="Poppins"/>
              </w:rPr>
              <w:t>.</w:t>
            </w:r>
          </w:p>
          <w:p w14:paraId="79DE45EB" w14:textId="02F6C76C" w:rsidR="00AC4C65" w:rsidRPr="00AC4C65" w:rsidRDefault="00AC4C65" w:rsidP="00AC4C65"/>
        </w:tc>
      </w:tr>
      <w:tr w:rsidR="00111B95" w:rsidRPr="001700F2" w14:paraId="76A3E2C3" w14:textId="77777777" w:rsidTr="00AC4C65">
        <w:trPr>
          <w:trHeight w:val="87"/>
        </w:trPr>
        <w:tc>
          <w:tcPr>
            <w:tcW w:w="9300" w:type="dxa"/>
            <w:gridSpan w:val="3"/>
            <w:vAlign w:val="center"/>
          </w:tcPr>
          <w:p w14:paraId="52ADF52F" w14:textId="393E7FC6" w:rsidR="00063E36" w:rsidRPr="00486295" w:rsidRDefault="00063E36" w:rsidP="00AC4C65"/>
        </w:tc>
      </w:tr>
      <w:tr w:rsidR="004E2FAD" w:rsidRPr="001700F2" w14:paraId="5E54CBE4" w14:textId="77777777" w:rsidTr="004E2FAD">
        <w:trPr>
          <w:trHeight w:val="220"/>
        </w:trPr>
        <w:tc>
          <w:tcPr>
            <w:tcW w:w="2978" w:type="dxa"/>
            <w:vMerge w:val="restart"/>
            <w:shd w:val="clear" w:color="auto" w:fill="F2F2F2" w:themeFill="background1" w:themeFillShade="F2"/>
            <w:vAlign w:val="center"/>
          </w:tcPr>
          <w:p w14:paraId="66B367AB" w14:textId="675915B4" w:rsidR="00CD50FD" w:rsidRPr="00D52DF0" w:rsidRDefault="0097746A" w:rsidP="00AC4C65">
            <w:pPr>
              <w:pStyle w:val="Heading2"/>
              <w:rPr>
                <w:rFonts w:ascii="Poppins" w:hAnsi="Poppins" w:cs="Poppins"/>
              </w:rPr>
            </w:pPr>
            <w:sdt>
              <w:sdtPr>
                <w:rPr>
                  <w:rFonts w:ascii="Poppins" w:hAnsi="Poppins" w:cs="Poppins"/>
                </w:rPr>
                <w:id w:val="-1907296240"/>
                <w:placeholder>
                  <w:docPart w:val="63AD453E5A574F64B73484254D1BB611"/>
                </w:placeholder>
                <w:temporary/>
                <w:showingPlcHdr/>
                <w15:appearance w15:val="hidden"/>
                <w:text/>
              </w:sdtPr>
              <w:sdtEndPr/>
              <w:sdtContent>
                <w:r w:rsidR="00D20DA9" w:rsidRPr="00D52DF0">
                  <w:rPr>
                    <w:rFonts w:ascii="Poppins" w:hAnsi="Poppins" w:cs="Poppins"/>
                  </w:rPr>
                  <w:t>EDUCATION</w:t>
                </w:r>
              </w:sdtContent>
            </w:sdt>
            <w:r w:rsidR="00D26A79" w:rsidRPr="00D52DF0">
              <w:rPr>
                <w:rFonts w:ascii="Poppins" w:hAnsi="Poppins" w:cs="Poppins"/>
              </w:rPr>
              <w:t xml:space="preserve"> </w:t>
            </w:r>
            <w:sdt>
              <w:sdtPr>
                <w:rPr>
                  <w:rStyle w:val="Accent"/>
                  <w:rFonts w:ascii="Poppins" w:hAnsi="Poppins" w:cs="Poppins"/>
                </w:rPr>
                <w:id w:val="-908075200"/>
                <w:placeholder>
                  <w:docPart w:val="FBD2ACCFE4424C0790E0FD23D34338A1"/>
                </w:placeholder>
                <w:temporary/>
                <w:showingPlcHdr/>
                <w15:appearance w15:val="hidden"/>
                <w:text/>
              </w:sdtPr>
              <w:sdtEndPr>
                <w:rPr>
                  <w:rStyle w:val="Accent"/>
                </w:rPr>
              </w:sdtEndPr>
              <w:sdtContent>
                <w:r w:rsidR="00D26A79" w:rsidRPr="00D52DF0">
                  <w:rPr>
                    <w:rStyle w:val="Accent"/>
                    <w:rFonts w:ascii="Poppins" w:hAnsi="Poppins" w:cs="Poppins"/>
                  </w:rPr>
                  <w:t>—</w:t>
                </w:r>
              </w:sdtContent>
            </w:sdt>
          </w:p>
        </w:tc>
        <w:tc>
          <w:tcPr>
            <w:tcW w:w="3088" w:type="dxa"/>
            <w:vMerge w:val="restart"/>
            <w:shd w:val="clear" w:color="auto" w:fill="303848" w:themeFill="accent1"/>
            <w:vAlign w:val="center"/>
          </w:tcPr>
          <w:p w14:paraId="0B9CF6DF" w14:textId="48DE5DE6" w:rsidR="00CD50FD" w:rsidRPr="00D52DF0" w:rsidRDefault="0097746A" w:rsidP="00AC4C65">
            <w:pPr>
              <w:pStyle w:val="Heading1"/>
              <w:rPr>
                <w:rFonts w:ascii="Poppins" w:hAnsi="Poppins" w:cs="Poppins"/>
              </w:rPr>
            </w:pPr>
            <w:sdt>
              <w:sdtPr>
                <w:rPr>
                  <w:rFonts w:ascii="Poppins" w:hAnsi="Poppins" w:cs="Poppins"/>
                </w:rPr>
                <w:id w:val="-1748876717"/>
                <w:placeholder>
                  <w:docPart w:val="C93F748579F7446EA26EC51C0E28CBBC"/>
                </w:placeholder>
                <w:temporary/>
                <w:showingPlcHdr/>
                <w15:appearance w15:val="hidden"/>
                <w:text/>
              </w:sdtPr>
              <w:sdtEndPr/>
              <w:sdtContent>
                <w:r w:rsidR="00D20DA9" w:rsidRPr="00D52DF0">
                  <w:rPr>
                    <w:rFonts w:ascii="Poppins" w:hAnsi="Poppins" w:cs="Poppins"/>
                  </w:rPr>
                  <w:t>EXPERIENCE</w:t>
                </w:r>
              </w:sdtContent>
            </w:sdt>
          </w:p>
        </w:tc>
        <w:tc>
          <w:tcPr>
            <w:tcW w:w="3234" w:type="dxa"/>
            <w:tcBorders>
              <w:bottom w:val="single" w:sz="18" w:space="0" w:color="BF9268" w:themeColor="accent2"/>
            </w:tcBorders>
          </w:tcPr>
          <w:p w14:paraId="1FB78422" w14:textId="2EA1AE56" w:rsidR="00CD50FD" w:rsidRPr="001700F2" w:rsidRDefault="00CD50FD" w:rsidP="00AC4C65"/>
        </w:tc>
      </w:tr>
      <w:tr w:rsidR="004E2FAD" w:rsidRPr="001700F2" w14:paraId="2C6068ED" w14:textId="77777777" w:rsidTr="004E2FAD">
        <w:trPr>
          <w:trHeight w:val="321"/>
        </w:trPr>
        <w:tc>
          <w:tcPr>
            <w:tcW w:w="2978" w:type="dxa"/>
            <w:vMerge/>
            <w:shd w:val="clear" w:color="auto" w:fill="F2F2F2" w:themeFill="background1" w:themeFillShade="F2"/>
            <w:vAlign w:val="center"/>
          </w:tcPr>
          <w:p w14:paraId="761EC4DD" w14:textId="77777777" w:rsidR="00CD50FD" w:rsidRPr="001700F2" w:rsidRDefault="00CD50FD" w:rsidP="00AC4C65">
            <w:pPr>
              <w:pStyle w:val="Heading2"/>
            </w:pPr>
          </w:p>
        </w:tc>
        <w:tc>
          <w:tcPr>
            <w:tcW w:w="3088" w:type="dxa"/>
            <w:vMerge/>
            <w:shd w:val="clear" w:color="auto" w:fill="303848" w:themeFill="accent1"/>
            <w:vAlign w:val="center"/>
          </w:tcPr>
          <w:p w14:paraId="157346BA" w14:textId="77777777" w:rsidR="00CD50FD" w:rsidRPr="001700F2" w:rsidRDefault="00CD50FD" w:rsidP="00AC4C65">
            <w:pPr>
              <w:pStyle w:val="Heading1"/>
            </w:pPr>
          </w:p>
        </w:tc>
        <w:tc>
          <w:tcPr>
            <w:tcW w:w="3234" w:type="dxa"/>
          </w:tcPr>
          <w:p w14:paraId="026D0B8A" w14:textId="74CA11F4" w:rsidR="00CD50FD" w:rsidRPr="001700F2" w:rsidRDefault="00CD50FD" w:rsidP="00AC4C65"/>
        </w:tc>
      </w:tr>
      <w:tr w:rsidR="00AC4C65" w:rsidRPr="001700F2" w14:paraId="1EBDC5B6" w14:textId="77777777" w:rsidTr="004E2FAD">
        <w:trPr>
          <w:trHeight w:val="6023"/>
        </w:trPr>
        <w:tc>
          <w:tcPr>
            <w:tcW w:w="2978" w:type="dxa"/>
            <w:shd w:val="clear" w:color="auto" w:fill="F2F2F2" w:themeFill="background1" w:themeFillShade="F2"/>
          </w:tcPr>
          <w:p w14:paraId="678CE0D1" w14:textId="77777777" w:rsidR="00AC4C65" w:rsidRDefault="00AC4C65" w:rsidP="00AC4C65">
            <w:pPr>
              <w:pStyle w:val="Text"/>
              <w:rPr>
                <w:rFonts w:ascii="Poppins" w:hAnsi="Poppins" w:cs="Poppins"/>
                <w:sz w:val="18"/>
                <w:szCs w:val="22"/>
              </w:rPr>
            </w:pPr>
          </w:p>
          <w:p w14:paraId="08CB80D8" w14:textId="77777777" w:rsidR="00AC4C65" w:rsidRDefault="00AC4C65" w:rsidP="00AC4C65">
            <w:pPr>
              <w:pStyle w:val="Text"/>
              <w:rPr>
                <w:rFonts w:ascii="Poppins" w:hAnsi="Poppins" w:cs="Poppins"/>
                <w:sz w:val="18"/>
                <w:szCs w:val="22"/>
              </w:rPr>
            </w:pPr>
          </w:p>
          <w:p w14:paraId="105025E2" w14:textId="5762EA83" w:rsidR="000B732E" w:rsidRPr="00D52DF0" w:rsidRDefault="00213E9A" w:rsidP="00AC4C65">
            <w:pPr>
              <w:pStyle w:val="Text"/>
              <w:rPr>
                <w:rFonts w:ascii="Poppins" w:hAnsi="Poppins" w:cs="Poppins"/>
                <w:sz w:val="18"/>
                <w:szCs w:val="22"/>
              </w:rPr>
            </w:pPr>
            <w:r w:rsidRPr="00D52DF0">
              <w:rPr>
                <w:rFonts w:ascii="Poppins" w:hAnsi="Poppins" w:cs="Poppins"/>
                <w:sz w:val="18"/>
                <w:szCs w:val="22"/>
              </w:rPr>
              <w:t>Paul</w:t>
            </w:r>
            <w:r w:rsidR="00665B3E" w:rsidRPr="00D52DF0">
              <w:rPr>
                <w:rFonts w:ascii="Poppins" w:hAnsi="Poppins" w:cs="Poppins"/>
                <w:sz w:val="18"/>
                <w:szCs w:val="22"/>
              </w:rPr>
              <w:t xml:space="preserve"> Pietersburg</w:t>
            </w:r>
            <w:r w:rsidRPr="00D52DF0">
              <w:rPr>
                <w:rFonts w:ascii="Poppins" w:hAnsi="Poppins" w:cs="Poppins"/>
                <w:sz w:val="18"/>
                <w:szCs w:val="22"/>
              </w:rPr>
              <w:t xml:space="preserve"> Primary School, KZN</w:t>
            </w:r>
            <w:r w:rsidR="000B732E" w:rsidRPr="00D52DF0">
              <w:rPr>
                <w:rFonts w:ascii="Poppins" w:hAnsi="Poppins" w:cs="Poppins"/>
                <w:sz w:val="18"/>
                <w:szCs w:val="22"/>
              </w:rPr>
              <w:t xml:space="preserve">. </w:t>
            </w:r>
          </w:p>
          <w:p w14:paraId="13D6A851" w14:textId="715B02E9" w:rsidR="000B732E" w:rsidRPr="00D52DF0" w:rsidRDefault="000B732E" w:rsidP="00AC4C65">
            <w:pPr>
              <w:pStyle w:val="Text"/>
              <w:numPr>
                <w:ilvl w:val="0"/>
                <w:numId w:val="2"/>
              </w:numPr>
              <w:rPr>
                <w:rFonts w:ascii="Poppins" w:hAnsi="Poppins" w:cs="Poppins"/>
                <w:sz w:val="18"/>
                <w:szCs w:val="22"/>
              </w:rPr>
            </w:pPr>
            <w:r w:rsidRPr="00D52DF0">
              <w:rPr>
                <w:rFonts w:ascii="Poppins" w:hAnsi="Poppins" w:cs="Poppins"/>
                <w:sz w:val="18"/>
                <w:szCs w:val="22"/>
              </w:rPr>
              <w:t xml:space="preserve">School choir member. </w:t>
            </w:r>
          </w:p>
          <w:p w14:paraId="160D5546" w14:textId="3540F0D6" w:rsidR="000B732E" w:rsidRPr="00D52DF0" w:rsidRDefault="000B732E" w:rsidP="00AC4C65">
            <w:pPr>
              <w:pStyle w:val="Text"/>
              <w:numPr>
                <w:ilvl w:val="0"/>
                <w:numId w:val="2"/>
              </w:numPr>
              <w:rPr>
                <w:rFonts w:ascii="Poppins" w:hAnsi="Poppins" w:cs="Poppins"/>
                <w:sz w:val="18"/>
                <w:szCs w:val="22"/>
              </w:rPr>
            </w:pPr>
            <w:r w:rsidRPr="00D52DF0">
              <w:rPr>
                <w:rFonts w:ascii="Poppins" w:hAnsi="Poppins" w:cs="Poppins"/>
                <w:sz w:val="18"/>
                <w:szCs w:val="22"/>
              </w:rPr>
              <w:t xml:space="preserve">Played rugby, U12 </w:t>
            </w:r>
            <w:r w:rsidR="00826D50" w:rsidRPr="00D52DF0">
              <w:rPr>
                <w:rFonts w:ascii="Poppins" w:hAnsi="Poppins" w:cs="Poppins"/>
                <w:sz w:val="18"/>
                <w:szCs w:val="22"/>
              </w:rPr>
              <w:t>B</w:t>
            </w:r>
            <w:r w:rsidRPr="00D52DF0">
              <w:rPr>
                <w:rFonts w:ascii="Poppins" w:hAnsi="Poppins" w:cs="Poppins"/>
                <w:sz w:val="18"/>
                <w:szCs w:val="22"/>
              </w:rPr>
              <w:t>-team</w:t>
            </w:r>
          </w:p>
          <w:p w14:paraId="146B004C" w14:textId="77777777" w:rsidR="000B732E" w:rsidRPr="00D52DF0" w:rsidRDefault="000B732E" w:rsidP="00AC4C65">
            <w:pPr>
              <w:rPr>
                <w:rFonts w:ascii="Poppins" w:hAnsi="Poppins" w:cs="Poppins"/>
                <w:color w:val="404040" w:themeColor="text1" w:themeTint="BF"/>
                <w:sz w:val="20"/>
                <w:szCs w:val="20"/>
              </w:rPr>
            </w:pPr>
          </w:p>
          <w:p w14:paraId="7C22BB5E" w14:textId="5B7AED5F" w:rsidR="00AC4C65" w:rsidRPr="00D52DF0" w:rsidRDefault="000B732E" w:rsidP="00AC4C65">
            <w:pPr>
              <w:rPr>
                <w:rFonts w:ascii="Poppins" w:hAnsi="Poppins" w:cs="Poppins"/>
                <w:color w:val="404040" w:themeColor="text1" w:themeTint="BF"/>
                <w:sz w:val="18"/>
                <w:szCs w:val="18"/>
              </w:rPr>
            </w:pPr>
            <w:r w:rsidRPr="00D52DF0">
              <w:rPr>
                <w:rFonts w:ascii="Poppins" w:hAnsi="Poppins" w:cs="Poppins"/>
                <w:color w:val="404040" w:themeColor="text1" w:themeTint="BF"/>
                <w:sz w:val="18"/>
                <w:szCs w:val="18"/>
              </w:rPr>
              <w:t>Domino Servite Private School</w:t>
            </w:r>
          </w:p>
          <w:p w14:paraId="0CC15A36" w14:textId="77777777" w:rsidR="000B732E" w:rsidRPr="00D52DF0" w:rsidRDefault="000B732E" w:rsidP="00AC4C65">
            <w:pPr>
              <w:pStyle w:val="ListParagraph"/>
              <w:numPr>
                <w:ilvl w:val="0"/>
                <w:numId w:val="2"/>
              </w:numPr>
              <w:rPr>
                <w:rFonts w:ascii="Poppins" w:hAnsi="Poppins" w:cs="Poppins"/>
                <w:color w:val="404040" w:themeColor="text1" w:themeTint="BF"/>
                <w:sz w:val="18"/>
                <w:szCs w:val="18"/>
              </w:rPr>
            </w:pPr>
            <w:r w:rsidRPr="00D52DF0">
              <w:rPr>
                <w:rFonts w:ascii="Poppins" w:hAnsi="Poppins" w:cs="Poppins"/>
                <w:color w:val="404040" w:themeColor="text1" w:themeTint="BF"/>
                <w:sz w:val="18"/>
                <w:szCs w:val="18"/>
              </w:rPr>
              <w:t>Played Soccer, U19 A-team</w:t>
            </w:r>
          </w:p>
          <w:p w14:paraId="258D2E07" w14:textId="77777777" w:rsidR="000B732E" w:rsidRPr="00D52DF0" w:rsidRDefault="000B732E" w:rsidP="00AC4C65">
            <w:pPr>
              <w:pStyle w:val="ListParagraph"/>
              <w:numPr>
                <w:ilvl w:val="0"/>
                <w:numId w:val="2"/>
              </w:numPr>
              <w:rPr>
                <w:rFonts w:ascii="Poppins" w:hAnsi="Poppins" w:cs="Poppins"/>
                <w:color w:val="404040" w:themeColor="text1" w:themeTint="BF"/>
                <w:sz w:val="18"/>
                <w:szCs w:val="18"/>
              </w:rPr>
            </w:pPr>
            <w:r w:rsidRPr="00D52DF0">
              <w:rPr>
                <w:rFonts w:ascii="Poppins" w:hAnsi="Poppins" w:cs="Poppins"/>
                <w:color w:val="404040" w:themeColor="text1" w:themeTint="BF"/>
                <w:sz w:val="18"/>
                <w:szCs w:val="18"/>
              </w:rPr>
              <w:t>Selected as Prefect</w:t>
            </w:r>
          </w:p>
          <w:p w14:paraId="2E5EAE7B" w14:textId="77777777" w:rsidR="000B732E" w:rsidRPr="00D52DF0" w:rsidRDefault="000B732E" w:rsidP="00AC4C65">
            <w:pPr>
              <w:pStyle w:val="ListParagraph"/>
              <w:numPr>
                <w:ilvl w:val="0"/>
                <w:numId w:val="2"/>
              </w:numPr>
              <w:rPr>
                <w:rFonts w:ascii="Poppins" w:hAnsi="Poppins" w:cs="Poppins"/>
                <w:color w:val="404040" w:themeColor="text1" w:themeTint="BF"/>
                <w:sz w:val="18"/>
                <w:szCs w:val="18"/>
              </w:rPr>
            </w:pPr>
            <w:r w:rsidRPr="00D52DF0">
              <w:rPr>
                <w:rFonts w:ascii="Poppins" w:hAnsi="Poppins" w:cs="Poppins"/>
                <w:color w:val="404040" w:themeColor="text1" w:themeTint="BF"/>
                <w:sz w:val="18"/>
                <w:szCs w:val="18"/>
              </w:rPr>
              <w:t>Matriculated with 3 distinctions</w:t>
            </w:r>
          </w:p>
          <w:p w14:paraId="1D083B15" w14:textId="77777777" w:rsidR="000B732E" w:rsidRPr="00D52DF0" w:rsidRDefault="000B732E" w:rsidP="00AC4C65">
            <w:pPr>
              <w:rPr>
                <w:rFonts w:ascii="Poppins" w:hAnsi="Poppins" w:cs="Poppins"/>
                <w:color w:val="404040" w:themeColor="text1" w:themeTint="BF"/>
                <w:sz w:val="20"/>
                <w:szCs w:val="20"/>
              </w:rPr>
            </w:pPr>
          </w:p>
          <w:p w14:paraId="22EAAA10" w14:textId="77777777" w:rsidR="000B732E" w:rsidRPr="00D52DF0" w:rsidRDefault="000B732E" w:rsidP="00AC4C65">
            <w:pPr>
              <w:rPr>
                <w:rFonts w:ascii="Poppins" w:hAnsi="Poppins" w:cs="Poppins"/>
                <w:color w:val="404040" w:themeColor="text1" w:themeTint="BF"/>
                <w:sz w:val="18"/>
                <w:szCs w:val="18"/>
              </w:rPr>
            </w:pPr>
            <w:r w:rsidRPr="00D52DF0">
              <w:rPr>
                <w:rFonts w:ascii="Poppins" w:hAnsi="Poppins" w:cs="Poppins"/>
                <w:color w:val="404040" w:themeColor="text1" w:themeTint="BF"/>
                <w:sz w:val="18"/>
                <w:szCs w:val="18"/>
              </w:rPr>
              <w:t>University Of Cape Town</w:t>
            </w:r>
          </w:p>
          <w:p w14:paraId="795AF13C" w14:textId="3728FB7E" w:rsidR="00EE1339" w:rsidRPr="00D52DF0" w:rsidRDefault="000B732E" w:rsidP="00AC4C65">
            <w:pPr>
              <w:pStyle w:val="ListParagraph"/>
              <w:numPr>
                <w:ilvl w:val="0"/>
                <w:numId w:val="2"/>
              </w:numPr>
              <w:rPr>
                <w:rFonts w:ascii="Poppins" w:hAnsi="Poppins" w:cs="Poppins"/>
                <w:color w:val="404040" w:themeColor="text1" w:themeTint="BF"/>
                <w:sz w:val="18"/>
                <w:szCs w:val="18"/>
              </w:rPr>
            </w:pPr>
            <w:r w:rsidRPr="00D52DF0">
              <w:rPr>
                <w:rFonts w:ascii="Poppins" w:hAnsi="Poppins" w:cs="Poppins"/>
                <w:color w:val="404040" w:themeColor="text1" w:themeTint="BF"/>
                <w:sz w:val="18"/>
                <w:szCs w:val="18"/>
              </w:rPr>
              <w:t>BSc in Comp</w:t>
            </w:r>
            <w:r w:rsidR="000C3DE3" w:rsidRPr="00D52DF0">
              <w:rPr>
                <w:rFonts w:ascii="Poppins" w:hAnsi="Poppins" w:cs="Poppins"/>
                <w:color w:val="404040" w:themeColor="text1" w:themeTint="BF"/>
                <w:sz w:val="18"/>
                <w:szCs w:val="18"/>
              </w:rPr>
              <w:t>uter</w:t>
            </w:r>
            <w:r w:rsidRPr="00D52DF0">
              <w:rPr>
                <w:rFonts w:ascii="Poppins" w:hAnsi="Poppins" w:cs="Poppins"/>
                <w:color w:val="404040" w:themeColor="text1" w:themeTint="BF"/>
                <w:sz w:val="18"/>
                <w:szCs w:val="18"/>
              </w:rPr>
              <w:t xml:space="preserve"> Sci</w:t>
            </w:r>
            <w:r w:rsidR="000C3DE3" w:rsidRPr="00D52DF0">
              <w:rPr>
                <w:rFonts w:ascii="Poppins" w:hAnsi="Poppins" w:cs="Poppins"/>
                <w:color w:val="404040" w:themeColor="text1" w:themeTint="BF"/>
                <w:sz w:val="18"/>
                <w:szCs w:val="18"/>
              </w:rPr>
              <w:t>ence</w:t>
            </w:r>
            <w:r w:rsidRPr="00D52DF0">
              <w:rPr>
                <w:rFonts w:ascii="Poppins" w:hAnsi="Poppins" w:cs="Poppins"/>
                <w:color w:val="404040" w:themeColor="text1" w:themeTint="BF"/>
                <w:sz w:val="18"/>
                <w:szCs w:val="18"/>
              </w:rPr>
              <w:t xml:space="preserve"> and Comp</w:t>
            </w:r>
            <w:r w:rsidR="000C3DE3" w:rsidRPr="00D52DF0">
              <w:rPr>
                <w:rFonts w:ascii="Poppins" w:hAnsi="Poppins" w:cs="Poppins"/>
                <w:color w:val="404040" w:themeColor="text1" w:themeTint="BF"/>
                <w:sz w:val="18"/>
                <w:szCs w:val="18"/>
              </w:rPr>
              <w:t>uter</w:t>
            </w:r>
            <w:r w:rsidRPr="00D52DF0">
              <w:rPr>
                <w:rFonts w:ascii="Poppins" w:hAnsi="Poppins" w:cs="Poppins"/>
                <w:color w:val="404040" w:themeColor="text1" w:themeTint="BF"/>
                <w:sz w:val="18"/>
                <w:szCs w:val="18"/>
              </w:rPr>
              <w:t xml:space="preserve"> Engineerin</w:t>
            </w:r>
            <w:r w:rsidR="00063E36" w:rsidRPr="00D52DF0">
              <w:rPr>
                <w:rFonts w:ascii="Poppins" w:hAnsi="Poppins" w:cs="Poppins"/>
                <w:color w:val="404040" w:themeColor="text1" w:themeTint="BF"/>
                <w:sz w:val="18"/>
                <w:szCs w:val="18"/>
              </w:rPr>
              <w:t>g</w:t>
            </w:r>
          </w:p>
          <w:p w14:paraId="586B264A" w14:textId="40C2EE7C" w:rsidR="00EE1339" w:rsidRPr="00D52DF0" w:rsidRDefault="00EE1339" w:rsidP="00AC4C65">
            <w:pPr>
              <w:pStyle w:val="ListParagraph"/>
              <w:rPr>
                <w:rFonts w:ascii="Poppins" w:hAnsi="Poppins" w:cs="Poppins"/>
                <w:color w:val="404040" w:themeColor="text1" w:themeTint="BF"/>
                <w:sz w:val="20"/>
                <w:szCs w:val="20"/>
              </w:rPr>
            </w:pPr>
            <w:r w:rsidRPr="00D52DF0">
              <w:rPr>
                <w:rFonts w:ascii="Poppins" w:hAnsi="Poppins" w:cs="Poppins"/>
                <w:color w:val="404040" w:themeColor="text1" w:themeTint="BF"/>
                <w:sz w:val="18"/>
                <w:szCs w:val="18"/>
              </w:rPr>
              <w:t>(2020 – 2023</w:t>
            </w:r>
            <w:r w:rsidRPr="00D52DF0">
              <w:rPr>
                <w:rFonts w:ascii="Poppins" w:hAnsi="Poppins" w:cs="Poppins"/>
                <w:color w:val="404040" w:themeColor="text1" w:themeTint="BF"/>
                <w:sz w:val="20"/>
                <w:szCs w:val="20"/>
              </w:rPr>
              <w:t>)</w:t>
            </w:r>
          </w:p>
        </w:tc>
        <w:tc>
          <w:tcPr>
            <w:tcW w:w="6322" w:type="dxa"/>
            <w:gridSpan w:val="2"/>
            <w:vAlign w:val="center"/>
          </w:tcPr>
          <w:p w14:paraId="1D24D904" w14:textId="77777777" w:rsidR="00AC4C65" w:rsidRPr="00AC4C65" w:rsidRDefault="00AC4C65" w:rsidP="00AC4C65"/>
          <w:p w14:paraId="2EBE58D7" w14:textId="77777777" w:rsidR="00AC4C65" w:rsidRDefault="00AC4C65" w:rsidP="00AC4C65">
            <w:pPr>
              <w:pStyle w:val="SmallText"/>
              <w:rPr>
                <w:rFonts w:ascii="Poppins" w:hAnsi="Poppins" w:cs="Poppins"/>
                <w:sz w:val="18"/>
                <w:szCs w:val="22"/>
              </w:rPr>
            </w:pPr>
          </w:p>
          <w:p w14:paraId="21A8CEE9" w14:textId="3468ACEA" w:rsidR="00D20DA9" w:rsidRPr="00081142" w:rsidRDefault="000B732E" w:rsidP="00AC4C65">
            <w:pPr>
              <w:pStyle w:val="SmallText"/>
            </w:pPr>
            <w:r w:rsidRPr="00D52DF0">
              <w:rPr>
                <w:rFonts w:ascii="Poppins" w:hAnsi="Poppins" w:cs="Poppins"/>
                <w:sz w:val="18"/>
                <w:szCs w:val="22"/>
              </w:rPr>
              <w:t>March 2021 – June 2021</w:t>
            </w:r>
          </w:p>
          <w:p w14:paraId="6012418B" w14:textId="3C02E3A7" w:rsidR="008A486B" w:rsidRPr="00AC4C65" w:rsidRDefault="000B732E" w:rsidP="00AC4C65">
            <w:pPr>
              <w:pStyle w:val="Text"/>
              <w:rPr>
                <w:rFonts w:ascii="Poppins" w:hAnsi="Poppins" w:cs="Poppins"/>
              </w:rPr>
            </w:pPr>
            <w:r w:rsidRPr="00AC4C65">
              <w:rPr>
                <w:rFonts w:ascii="Poppins" w:hAnsi="Poppins" w:cs="Poppins"/>
              </w:rPr>
              <w:t>Computer Science Tutor</w:t>
            </w:r>
            <w:r w:rsidR="00D20DA9" w:rsidRPr="00AC4C65">
              <w:rPr>
                <w:rFonts w:ascii="Poppins" w:hAnsi="Poppins" w:cs="Poppins"/>
              </w:rPr>
              <w:t xml:space="preserve"> </w:t>
            </w:r>
            <w:r w:rsidR="00D20DA9" w:rsidRPr="00AC4C65">
              <w:rPr>
                <w:rFonts w:ascii="Poppins" w:hAnsi="Poppins" w:cs="Poppins"/>
                <w:color w:val="BE9268"/>
              </w:rPr>
              <w:t xml:space="preserve">• </w:t>
            </w:r>
            <w:r w:rsidRPr="00AC4C65">
              <w:rPr>
                <w:rFonts w:ascii="Poppins" w:hAnsi="Poppins" w:cs="Poppins"/>
              </w:rPr>
              <w:t>UCT</w:t>
            </w:r>
          </w:p>
          <w:p w14:paraId="17C7C9F7" w14:textId="554AF06C" w:rsidR="008A486B" w:rsidRPr="00D52DF0" w:rsidRDefault="008A486B" w:rsidP="00AC4C65">
            <w:pPr>
              <w:ind w:left="304"/>
              <w:rPr>
                <w:rFonts w:ascii="Poppins" w:hAnsi="Poppins" w:cs="Poppins"/>
                <w:color w:val="404040" w:themeColor="text1" w:themeTint="BF"/>
                <w:sz w:val="18"/>
                <w:szCs w:val="18"/>
              </w:rPr>
            </w:pPr>
            <w:r w:rsidRPr="00D52DF0">
              <w:rPr>
                <w:rFonts w:ascii="Poppins" w:hAnsi="Poppins" w:cs="Poppins"/>
                <w:color w:val="404040" w:themeColor="text1" w:themeTint="BF"/>
                <w:sz w:val="18"/>
                <w:szCs w:val="18"/>
              </w:rPr>
              <w:t>I tutored a Computer Science course, CSC1015F, which is an introductory course to Python for first years.</w:t>
            </w:r>
          </w:p>
          <w:p w14:paraId="36F632C8" w14:textId="1E06EA71" w:rsidR="002230E7" w:rsidRDefault="002230E7" w:rsidP="00AC4C65">
            <w:pPr>
              <w:rPr>
                <w:color w:val="404040" w:themeColor="text1" w:themeTint="BF"/>
                <w:sz w:val="20"/>
                <w:szCs w:val="20"/>
              </w:rPr>
            </w:pPr>
          </w:p>
          <w:p w14:paraId="4B1AFB80" w14:textId="42EF046B" w:rsidR="002230E7" w:rsidRPr="00D52DF0" w:rsidRDefault="002230E7" w:rsidP="00AC4C65">
            <w:pPr>
              <w:pStyle w:val="SmallText"/>
              <w:rPr>
                <w:rFonts w:ascii="Poppins" w:hAnsi="Poppins" w:cs="Poppins"/>
                <w:sz w:val="18"/>
                <w:szCs w:val="22"/>
              </w:rPr>
            </w:pPr>
            <w:r w:rsidRPr="00D52DF0">
              <w:rPr>
                <w:rFonts w:ascii="Poppins" w:hAnsi="Poppins" w:cs="Poppins"/>
                <w:sz w:val="18"/>
                <w:szCs w:val="22"/>
              </w:rPr>
              <w:t>August 2021 – November 2021</w:t>
            </w:r>
          </w:p>
          <w:p w14:paraId="652F2A3A" w14:textId="5837679F" w:rsidR="002230E7" w:rsidRPr="00AC4C65" w:rsidRDefault="002230E7" w:rsidP="00AC4C65">
            <w:pPr>
              <w:pStyle w:val="Text"/>
              <w:rPr>
                <w:rFonts w:ascii="Poppins" w:hAnsi="Poppins" w:cs="Poppins"/>
              </w:rPr>
            </w:pPr>
            <w:r w:rsidRPr="00AC4C65">
              <w:rPr>
                <w:rFonts w:ascii="Poppins" w:hAnsi="Poppins" w:cs="Poppins"/>
              </w:rPr>
              <w:t xml:space="preserve">University House Academic Representative </w:t>
            </w:r>
            <w:r w:rsidRPr="00AC4C65">
              <w:rPr>
                <w:rFonts w:ascii="Poppins" w:hAnsi="Poppins" w:cs="Poppins"/>
                <w:color w:val="BE9268"/>
              </w:rPr>
              <w:t xml:space="preserve">• </w:t>
            </w:r>
            <w:r w:rsidRPr="00AC4C65">
              <w:rPr>
                <w:rFonts w:ascii="Poppins" w:hAnsi="Poppins" w:cs="Poppins"/>
              </w:rPr>
              <w:t>UCT</w:t>
            </w:r>
          </w:p>
          <w:p w14:paraId="4C913983" w14:textId="7F2D7F38" w:rsidR="0040233B" w:rsidRDefault="00826D50" w:rsidP="00AC4C65">
            <w:pPr>
              <w:ind w:left="304"/>
              <w:rPr>
                <w:rFonts w:ascii="Poppins" w:hAnsi="Poppins" w:cs="Poppins"/>
                <w:color w:val="404040" w:themeColor="text1" w:themeTint="BF"/>
                <w:sz w:val="18"/>
                <w:szCs w:val="18"/>
                <w:shd w:val="clear" w:color="auto" w:fill="FFFFFF"/>
              </w:rPr>
            </w:pPr>
            <w:r w:rsidRPr="00D52DF0">
              <w:rPr>
                <w:rFonts w:ascii="Poppins" w:hAnsi="Poppins" w:cs="Poppins"/>
                <w:color w:val="404040" w:themeColor="text1" w:themeTint="BF"/>
                <w:sz w:val="18"/>
                <w:szCs w:val="18"/>
                <w:shd w:val="clear" w:color="auto" w:fill="FFFFFF"/>
              </w:rPr>
              <w:t>My responsibility was ensuring that the fellow students had access to resources that could boost their Academic performance.</w:t>
            </w:r>
          </w:p>
          <w:p w14:paraId="0F768BAC" w14:textId="77777777" w:rsidR="00D52DF0" w:rsidRPr="00D52DF0" w:rsidRDefault="00D52DF0" w:rsidP="00AC4C65">
            <w:pPr>
              <w:ind w:left="304"/>
              <w:rPr>
                <w:rFonts w:ascii="Poppins" w:hAnsi="Poppins" w:cs="Poppins"/>
                <w:color w:val="404040" w:themeColor="text1" w:themeTint="BF"/>
                <w:sz w:val="16"/>
                <w:szCs w:val="16"/>
              </w:rPr>
            </w:pPr>
          </w:p>
          <w:p w14:paraId="7A582902" w14:textId="1FE909C5" w:rsidR="00D20DA9" w:rsidRPr="00D52DF0" w:rsidRDefault="000B732E" w:rsidP="00AC4C65">
            <w:pPr>
              <w:pStyle w:val="SmallText"/>
              <w:rPr>
                <w:rFonts w:ascii="Poppins" w:hAnsi="Poppins" w:cs="Poppins"/>
                <w:sz w:val="18"/>
                <w:szCs w:val="22"/>
              </w:rPr>
            </w:pPr>
            <w:r w:rsidRPr="00D52DF0">
              <w:rPr>
                <w:rFonts w:ascii="Poppins" w:hAnsi="Poppins" w:cs="Poppins"/>
                <w:sz w:val="18"/>
                <w:szCs w:val="22"/>
              </w:rPr>
              <w:t xml:space="preserve">Dec 2021 – Jan 2022 </w:t>
            </w:r>
          </w:p>
          <w:p w14:paraId="41160362" w14:textId="5169FD4C" w:rsidR="0040233B" w:rsidRPr="00D52DF0" w:rsidRDefault="00665B3E" w:rsidP="00AC4C65">
            <w:pPr>
              <w:pStyle w:val="Text"/>
              <w:rPr>
                <w:rFonts w:ascii="Poppins" w:hAnsi="Poppins" w:cs="Poppins"/>
                <w:sz w:val="18"/>
                <w:szCs w:val="22"/>
              </w:rPr>
            </w:pPr>
            <w:r w:rsidRPr="00AC4C65">
              <w:rPr>
                <w:rFonts w:ascii="Poppins" w:hAnsi="Poppins" w:cs="Poppins"/>
              </w:rPr>
              <w:t>Software Engineer</w:t>
            </w:r>
            <w:r w:rsidR="00826D50" w:rsidRPr="00AC4C65">
              <w:rPr>
                <w:rFonts w:ascii="Poppins" w:hAnsi="Poppins" w:cs="Poppins"/>
              </w:rPr>
              <w:t xml:space="preserve"> </w:t>
            </w:r>
            <w:r w:rsidRPr="00AC4C65">
              <w:rPr>
                <w:rFonts w:ascii="Poppins" w:hAnsi="Poppins" w:cs="Poppins"/>
              </w:rPr>
              <w:t>Virtual</w:t>
            </w:r>
            <w:r w:rsidRPr="00AC4C65">
              <w:rPr>
                <w:rFonts w:ascii="Poppins" w:hAnsi="Poppins" w:cs="Poppins"/>
                <w:color w:val="BE9268"/>
              </w:rPr>
              <w:t xml:space="preserve"> </w:t>
            </w:r>
            <w:r w:rsidRPr="00AC4C65">
              <w:rPr>
                <w:rFonts w:ascii="Poppins" w:hAnsi="Poppins" w:cs="Poppins"/>
              </w:rPr>
              <w:t>Intern</w:t>
            </w:r>
            <w:r w:rsidR="00D20DA9" w:rsidRPr="00AC4C65">
              <w:rPr>
                <w:rFonts w:ascii="Poppins" w:hAnsi="Poppins" w:cs="Poppins"/>
              </w:rPr>
              <w:t xml:space="preserve"> </w:t>
            </w:r>
            <w:r w:rsidR="00D20DA9" w:rsidRPr="00AC4C65">
              <w:rPr>
                <w:rFonts w:ascii="Poppins" w:hAnsi="Poppins" w:cs="Poppins"/>
                <w:color w:val="BE9268"/>
              </w:rPr>
              <w:t xml:space="preserve">• </w:t>
            </w:r>
            <w:r w:rsidRPr="00AC4C65">
              <w:rPr>
                <w:rFonts w:ascii="Poppins" w:hAnsi="Poppins" w:cs="Poppins"/>
              </w:rPr>
              <w:t>JP Morgan Chase &amp; Co.</w:t>
            </w:r>
          </w:p>
          <w:p w14:paraId="63492E53" w14:textId="77777777" w:rsidR="00AC4C65" w:rsidRDefault="00665B3E" w:rsidP="00AC4C65">
            <w:pPr>
              <w:pStyle w:val="Text"/>
              <w:ind w:left="304"/>
              <w:rPr>
                <w:rFonts w:ascii="Poppins" w:hAnsi="Poppins" w:cs="Poppins"/>
                <w:sz w:val="18"/>
                <w:szCs w:val="22"/>
              </w:rPr>
            </w:pPr>
            <w:r w:rsidRPr="00D52DF0">
              <w:rPr>
                <w:rFonts w:ascii="Poppins" w:hAnsi="Poppins" w:cs="Poppins"/>
                <w:sz w:val="18"/>
                <w:szCs w:val="22"/>
              </w:rPr>
              <w:t xml:space="preserve">I built a web application that displays a graph for traders. The graph gets continuously updated </w:t>
            </w:r>
            <w:r w:rsidR="008A486B" w:rsidRPr="00D52DF0">
              <w:rPr>
                <w:rFonts w:ascii="Poppins" w:hAnsi="Poppins" w:cs="Poppins"/>
                <w:sz w:val="18"/>
                <w:szCs w:val="22"/>
              </w:rPr>
              <w:t xml:space="preserve">according to the ratio of the ask price to the bid price of the stock. Thus, python was used for the backend server, to send http requests to the graph in the browser. </w:t>
            </w:r>
            <w:r w:rsidR="00FF2AB5" w:rsidRPr="00D52DF0">
              <w:rPr>
                <w:rFonts w:ascii="Poppins" w:hAnsi="Poppins" w:cs="Poppins"/>
                <w:sz w:val="18"/>
                <w:szCs w:val="22"/>
              </w:rPr>
              <w:t xml:space="preserve">The </w:t>
            </w:r>
            <w:r w:rsidR="008A486B" w:rsidRPr="00D52DF0">
              <w:rPr>
                <w:rFonts w:ascii="Poppins" w:hAnsi="Poppins" w:cs="Poppins"/>
                <w:sz w:val="18"/>
                <w:szCs w:val="22"/>
              </w:rPr>
              <w:t>React</w:t>
            </w:r>
            <w:r w:rsidR="00FF2AB5" w:rsidRPr="00D52DF0">
              <w:rPr>
                <w:rFonts w:ascii="Poppins" w:hAnsi="Poppins" w:cs="Poppins"/>
                <w:sz w:val="18"/>
                <w:szCs w:val="22"/>
              </w:rPr>
              <w:t xml:space="preserve"> framework</w:t>
            </w:r>
            <w:r w:rsidR="008A486B" w:rsidRPr="00D52DF0">
              <w:rPr>
                <w:rFonts w:ascii="Poppins" w:hAnsi="Poppins" w:cs="Poppins"/>
                <w:sz w:val="18"/>
                <w:szCs w:val="22"/>
              </w:rPr>
              <w:t xml:space="preserve"> was used to display the graph.</w:t>
            </w:r>
            <w:r w:rsidR="00AC4C65">
              <w:rPr>
                <w:rFonts w:ascii="Poppins" w:hAnsi="Poppins" w:cs="Poppins"/>
                <w:sz w:val="18"/>
                <w:szCs w:val="22"/>
              </w:rPr>
              <w:t xml:space="preserve"> </w:t>
            </w:r>
          </w:p>
          <w:p w14:paraId="77EC6274" w14:textId="77777777" w:rsidR="00AC4C65" w:rsidRDefault="00AC4C65" w:rsidP="00735FE1">
            <w:pPr>
              <w:pStyle w:val="Text"/>
              <w:ind w:left="304"/>
              <w:rPr>
                <w:rFonts w:ascii="Poppins" w:hAnsi="Poppins" w:cs="Poppins"/>
                <w:sz w:val="18"/>
                <w:szCs w:val="22"/>
              </w:rPr>
            </w:pPr>
            <w:r>
              <w:rPr>
                <w:rFonts w:ascii="Poppins" w:hAnsi="Poppins" w:cs="Poppins"/>
                <w:sz w:val="18"/>
                <w:szCs w:val="22"/>
              </w:rPr>
              <w:t xml:space="preserve">[Certification available on </w:t>
            </w:r>
            <w:proofErr w:type="spellStart"/>
            <w:r>
              <w:rPr>
                <w:rFonts w:ascii="Poppins" w:hAnsi="Poppins" w:cs="Poppins"/>
                <w:sz w:val="18"/>
                <w:szCs w:val="22"/>
              </w:rPr>
              <w:t>Linkedin</w:t>
            </w:r>
            <w:proofErr w:type="spellEnd"/>
            <w:r>
              <w:rPr>
                <w:rFonts w:ascii="Poppins" w:hAnsi="Poppins" w:cs="Poppins"/>
                <w:sz w:val="18"/>
                <w:szCs w:val="22"/>
              </w:rPr>
              <w:t>]</w:t>
            </w:r>
          </w:p>
          <w:p w14:paraId="43718467" w14:textId="77777777" w:rsidR="00735FE1" w:rsidRDefault="00735FE1" w:rsidP="00735FE1"/>
          <w:p w14:paraId="6848E1CE" w14:textId="223BEBFF" w:rsidR="00735FE1" w:rsidRDefault="00735FE1" w:rsidP="00735FE1"/>
          <w:p w14:paraId="7B7C6ABF" w14:textId="77777777" w:rsidR="00735FE1" w:rsidRDefault="00735FE1" w:rsidP="00735FE1"/>
          <w:p w14:paraId="048C8B04" w14:textId="2CC77912" w:rsidR="004E2FAD" w:rsidRPr="00735FE1" w:rsidRDefault="004E2FAD" w:rsidP="00735FE1"/>
        </w:tc>
      </w:tr>
      <w:tr w:rsidR="004E2FAD" w:rsidRPr="001700F2" w14:paraId="34F47A1E" w14:textId="77777777" w:rsidTr="004E2FAD">
        <w:trPr>
          <w:trHeight w:val="87"/>
        </w:trPr>
        <w:tc>
          <w:tcPr>
            <w:tcW w:w="2978" w:type="dxa"/>
            <w:vMerge w:val="restart"/>
            <w:shd w:val="clear" w:color="auto" w:fill="F2F2F2" w:themeFill="background1" w:themeFillShade="F2"/>
            <w:vAlign w:val="center"/>
          </w:tcPr>
          <w:p w14:paraId="7156A5DD" w14:textId="4305313B" w:rsidR="00CD50FD" w:rsidRPr="001700F2" w:rsidRDefault="0097746A" w:rsidP="00AC4C65">
            <w:pPr>
              <w:pStyle w:val="Heading2"/>
            </w:pPr>
            <w:sdt>
              <w:sdtPr>
                <w:id w:val="1066377136"/>
                <w:placeholder>
                  <w:docPart w:val="98E5381C488D447EAC65D823ED6D2593"/>
                </w:placeholder>
                <w:temporary/>
                <w:showingPlcHdr/>
                <w15:appearance w15:val="hidden"/>
                <w:text/>
              </w:sdtPr>
              <w:sdtEndPr/>
              <w:sdtContent>
                <w:r w:rsidR="00D20DA9" w:rsidRPr="00D52DF0">
                  <w:rPr>
                    <w:rFonts w:ascii="Poppins" w:hAnsi="Poppins" w:cs="Poppins"/>
                  </w:rPr>
                  <w:t>KEY SKILLS</w:t>
                </w:r>
              </w:sdtContent>
            </w:sdt>
            <w:r w:rsidR="00D26A79">
              <w:t xml:space="preserve"> </w:t>
            </w:r>
            <w:sdt>
              <w:sdtPr>
                <w:rPr>
                  <w:rStyle w:val="Accent"/>
                </w:rPr>
                <w:id w:val="-1622227774"/>
                <w:placeholder>
                  <w:docPart w:val="D69F9958026842339BC04217C38B75E0"/>
                </w:placeholder>
                <w:temporary/>
                <w:showingPlcHdr/>
                <w15:appearance w15:val="hidden"/>
                <w:text/>
              </w:sdtPr>
              <w:sdtEndPr>
                <w:rPr>
                  <w:rStyle w:val="Accent"/>
                </w:rPr>
              </w:sdtEndPr>
              <w:sdtContent>
                <w:r w:rsidR="00D26A79" w:rsidRPr="00D26A79">
                  <w:rPr>
                    <w:rStyle w:val="Accent"/>
                  </w:rPr>
                  <w:t>—</w:t>
                </w:r>
              </w:sdtContent>
            </w:sdt>
          </w:p>
        </w:tc>
        <w:tc>
          <w:tcPr>
            <w:tcW w:w="3088" w:type="dxa"/>
            <w:vMerge w:val="restart"/>
            <w:shd w:val="clear" w:color="auto" w:fill="303848" w:themeFill="accent1"/>
            <w:vAlign w:val="center"/>
          </w:tcPr>
          <w:p w14:paraId="24260BD1" w14:textId="60E7B58A" w:rsidR="00CD50FD" w:rsidRPr="00D52DF0" w:rsidRDefault="00D47DFA" w:rsidP="00AC4C65">
            <w:pPr>
              <w:pStyle w:val="Heading1"/>
              <w:rPr>
                <w:rFonts w:ascii="Poppins" w:hAnsi="Poppins" w:cs="Poppins"/>
              </w:rPr>
            </w:pPr>
            <w:r w:rsidRPr="00D52DF0">
              <w:rPr>
                <w:rFonts w:ascii="Poppins" w:hAnsi="Poppins" w:cs="Poppins"/>
              </w:rPr>
              <w:t>SKILLS AND EXPERTISE</w:t>
            </w:r>
            <w:r w:rsidR="00D20DA9" w:rsidRPr="00D52DF0">
              <w:rPr>
                <w:rFonts w:ascii="Poppins" w:hAnsi="Poppins" w:cs="Poppins"/>
              </w:rPr>
              <w:t xml:space="preserve"> </w:t>
            </w:r>
          </w:p>
        </w:tc>
        <w:tc>
          <w:tcPr>
            <w:tcW w:w="3234" w:type="dxa"/>
            <w:tcBorders>
              <w:bottom w:val="single" w:sz="18" w:space="0" w:color="BF9268" w:themeColor="accent2"/>
            </w:tcBorders>
          </w:tcPr>
          <w:p w14:paraId="62A02691" w14:textId="77777777" w:rsidR="00CD50FD" w:rsidRPr="001700F2" w:rsidRDefault="00CD50FD" w:rsidP="00AC4C65"/>
        </w:tc>
      </w:tr>
      <w:tr w:rsidR="004E2FAD" w:rsidRPr="001700F2" w14:paraId="49E4D9B2" w14:textId="77777777" w:rsidTr="004E2FAD">
        <w:trPr>
          <w:trHeight w:val="74"/>
        </w:trPr>
        <w:tc>
          <w:tcPr>
            <w:tcW w:w="2978" w:type="dxa"/>
            <w:vMerge/>
            <w:shd w:val="clear" w:color="auto" w:fill="F2F2F2" w:themeFill="background1" w:themeFillShade="F2"/>
            <w:vAlign w:val="center"/>
          </w:tcPr>
          <w:p w14:paraId="21FDAAE4" w14:textId="77777777" w:rsidR="00CD50FD" w:rsidRPr="001700F2" w:rsidRDefault="00CD50FD" w:rsidP="00AC4C65">
            <w:pPr>
              <w:pStyle w:val="Heading2"/>
              <w:rPr>
                <w:spacing w:val="32"/>
              </w:rPr>
            </w:pPr>
          </w:p>
        </w:tc>
        <w:tc>
          <w:tcPr>
            <w:tcW w:w="3088" w:type="dxa"/>
            <w:vMerge/>
            <w:shd w:val="clear" w:color="auto" w:fill="303848" w:themeFill="accent1"/>
            <w:vAlign w:val="center"/>
          </w:tcPr>
          <w:p w14:paraId="1B91A613" w14:textId="77777777" w:rsidR="00CD50FD" w:rsidRPr="001700F2" w:rsidRDefault="00CD50FD" w:rsidP="00AC4C65">
            <w:pPr>
              <w:pStyle w:val="Heading1"/>
            </w:pPr>
          </w:p>
        </w:tc>
        <w:tc>
          <w:tcPr>
            <w:tcW w:w="3234" w:type="dxa"/>
          </w:tcPr>
          <w:p w14:paraId="3D9CF80D" w14:textId="77777777" w:rsidR="00CD50FD" w:rsidRPr="001700F2" w:rsidRDefault="00CD50FD" w:rsidP="00AC4C65"/>
        </w:tc>
      </w:tr>
      <w:tr w:rsidR="00AC4C65" w:rsidRPr="001700F2" w14:paraId="0EDE3D2A" w14:textId="77777777" w:rsidTr="004E2FAD">
        <w:trPr>
          <w:trHeight w:val="1446"/>
        </w:trPr>
        <w:tc>
          <w:tcPr>
            <w:tcW w:w="2978" w:type="dxa"/>
            <w:shd w:val="clear" w:color="auto" w:fill="F2F2F2" w:themeFill="background1" w:themeFillShade="F2"/>
            <w:vAlign w:val="center"/>
          </w:tcPr>
          <w:p w14:paraId="5F9E21D4" w14:textId="11094864" w:rsidR="00081142" w:rsidRPr="00D52DF0" w:rsidRDefault="00081142" w:rsidP="00AC4C65">
            <w:pPr>
              <w:rPr>
                <w:rFonts w:ascii="Poppins" w:hAnsi="Poppins" w:cs="Poppins"/>
                <w:color w:val="404040" w:themeColor="text1" w:themeTint="BF"/>
                <w:sz w:val="18"/>
                <w:szCs w:val="18"/>
              </w:rPr>
            </w:pPr>
            <w:proofErr w:type="spellStart"/>
            <w:r>
              <w:rPr>
                <w:rFonts w:ascii="Poppins" w:hAnsi="Poppins" w:cs="Poppins"/>
                <w:color w:val="404040" w:themeColor="text1" w:themeTint="BF"/>
                <w:sz w:val="18"/>
                <w:szCs w:val="18"/>
              </w:rPr>
              <w:t>Hackerank</w:t>
            </w:r>
            <w:proofErr w:type="spellEnd"/>
            <w:r>
              <w:rPr>
                <w:rFonts w:ascii="Poppins" w:hAnsi="Poppins" w:cs="Poppins"/>
                <w:color w:val="404040" w:themeColor="text1" w:themeTint="BF"/>
                <w:sz w:val="18"/>
                <w:szCs w:val="18"/>
              </w:rPr>
              <w:t xml:space="preserve"> Certification</w:t>
            </w:r>
            <w:r w:rsidR="00AC4C65">
              <w:rPr>
                <w:rFonts w:ascii="Poppins" w:hAnsi="Poppins" w:cs="Poppins"/>
                <w:color w:val="404040" w:themeColor="text1" w:themeTint="BF"/>
                <w:sz w:val="18"/>
                <w:szCs w:val="18"/>
              </w:rPr>
              <w:t xml:space="preserve"> [Available on </w:t>
            </w:r>
            <w:proofErr w:type="spellStart"/>
            <w:r w:rsidR="00AC4C65">
              <w:rPr>
                <w:rFonts w:ascii="Poppins" w:hAnsi="Poppins" w:cs="Poppins"/>
                <w:color w:val="404040" w:themeColor="text1" w:themeTint="BF"/>
                <w:sz w:val="18"/>
                <w:szCs w:val="18"/>
              </w:rPr>
              <w:t>Linkedin</w:t>
            </w:r>
            <w:proofErr w:type="spellEnd"/>
            <w:r w:rsidR="00AC4C65">
              <w:rPr>
                <w:rFonts w:ascii="Poppins" w:hAnsi="Poppins" w:cs="Poppins"/>
                <w:color w:val="404040" w:themeColor="text1" w:themeTint="BF"/>
                <w:sz w:val="18"/>
                <w:szCs w:val="18"/>
              </w:rPr>
              <w:t>]</w:t>
            </w:r>
          </w:p>
          <w:p w14:paraId="1036E006" w14:textId="77777777" w:rsidR="00081142" w:rsidRDefault="00081142" w:rsidP="00AC4C65">
            <w:pPr>
              <w:pStyle w:val="ListParagraph"/>
              <w:numPr>
                <w:ilvl w:val="0"/>
                <w:numId w:val="2"/>
              </w:numPr>
              <w:rPr>
                <w:rFonts w:ascii="Poppins" w:hAnsi="Poppins" w:cs="Poppins"/>
                <w:color w:val="404040" w:themeColor="text1" w:themeTint="BF"/>
                <w:sz w:val="18"/>
                <w:szCs w:val="18"/>
              </w:rPr>
            </w:pPr>
            <w:r>
              <w:rPr>
                <w:rFonts w:ascii="Poppins" w:hAnsi="Poppins" w:cs="Poppins"/>
                <w:color w:val="404040" w:themeColor="text1" w:themeTint="BF"/>
                <w:sz w:val="18"/>
                <w:szCs w:val="18"/>
              </w:rPr>
              <w:t>Java (Basic)</w:t>
            </w:r>
          </w:p>
          <w:p w14:paraId="267CC80F" w14:textId="3310F972" w:rsidR="00601319" w:rsidRPr="00081142" w:rsidRDefault="00081142" w:rsidP="00AC4C65">
            <w:pPr>
              <w:pStyle w:val="ListParagraph"/>
              <w:numPr>
                <w:ilvl w:val="0"/>
                <w:numId w:val="2"/>
              </w:numPr>
              <w:rPr>
                <w:rFonts w:ascii="Poppins" w:hAnsi="Poppins" w:cs="Poppins"/>
                <w:color w:val="404040" w:themeColor="text1" w:themeTint="BF"/>
                <w:sz w:val="18"/>
                <w:szCs w:val="18"/>
              </w:rPr>
            </w:pPr>
            <w:r>
              <w:rPr>
                <w:rFonts w:ascii="Poppins" w:hAnsi="Poppins" w:cs="Poppins"/>
                <w:color w:val="404040" w:themeColor="text1" w:themeTint="BF"/>
                <w:sz w:val="18"/>
                <w:szCs w:val="18"/>
              </w:rPr>
              <w:t>C# (basic)</w:t>
            </w:r>
          </w:p>
          <w:p w14:paraId="24F183EA" w14:textId="77777777" w:rsidR="00CD50FD" w:rsidRPr="001700F2" w:rsidRDefault="00CD50FD" w:rsidP="00AC4C65">
            <w:pPr>
              <w:pStyle w:val="Text"/>
            </w:pPr>
          </w:p>
        </w:tc>
        <w:tc>
          <w:tcPr>
            <w:tcW w:w="6322" w:type="dxa"/>
            <w:gridSpan w:val="2"/>
            <w:vAlign w:val="center"/>
          </w:tcPr>
          <w:p w14:paraId="1B340DBE" w14:textId="65942A5C" w:rsidR="00601319" w:rsidRDefault="00081142" w:rsidP="00AC4C65">
            <w:pPr>
              <w:pStyle w:val="Text"/>
            </w:pPr>
            <w:r>
              <w:rPr>
                <w:noProof/>
              </w:rPr>
              <mc:AlternateContent>
                <mc:Choice Requires="wps">
                  <w:drawing>
                    <wp:anchor distT="0" distB="0" distL="114300" distR="114300" simplePos="0" relativeHeight="251684864" behindDoc="0" locked="0" layoutInCell="1" allowOverlap="1" wp14:anchorId="445AF51F" wp14:editId="171D0735">
                      <wp:simplePos x="0" y="0"/>
                      <wp:positionH relativeFrom="column">
                        <wp:posOffset>1598295</wp:posOffset>
                      </wp:positionH>
                      <wp:positionV relativeFrom="paragraph">
                        <wp:posOffset>93980</wp:posOffset>
                      </wp:positionV>
                      <wp:extent cx="802005" cy="234315"/>
                      <wp:effectExtent l="0" t="0" r="17145" b="13335"/>
                      <wp:wrapNone/>
                      <wp:docPr id="22" name="Text Box 22"/>
                      <wp:cNvGraphicFramePr/>
                      <a:graphic xmlns:a="http://schemas.openxmlformats.org/drawingml/2006/main">
                        <a:graphicData uri="http://schemas.microsoft.com/office/word/2010/wordprocessingShape">
                          <wps:wsp>
                            <wps:cNvSpPr txBox="1"/>
                            <wps:spPr>
                              <a:xfrm>
                                <a:off x="0" y="0"/>
                                <a:ext cx="802005" cy="234315"/>
                              </a:xfrm>
                              <a:prstGeom prst="rect">
                                <a:avLst/>
                              </a:prstGeom>
                              <a:solidFill>
                                <a:schemeClr val="lt1"/>
                              </a:solidFill>
                              <a:ln w="6350">
                                <a:solidFill>
                                  <a:prstClr val="black"/>
                                </a:solidFill>
                              </a:ln>
                            </wps:spPr>
                            <wps:txbx>
                              <w:txbxContent>
                                <w:p w14:paraId="7BEA334D" w14:textId="37D82104" w:rsidR="00F46BCB" w:rsidRPr="00081142" w:rsidRDefault="00F46BCB" w:rsidP="00F46BCB">
                                  <w:pPr>
                                    <w:jc w:val="center"/>
                                    <w:rPr>
                                      <w:rFonts w:ascii="Poppins" w:hAnsi="Poppins" w:cs="Poppins"/>
                                      <w:sz w:val="18"/>
                                      <w:szCs w:val="18"/>
                                    </w:rPr>
                                  </w:pPr>
                                  <w:r w:rsidRPr="00081142">
                                    <w:rPr>
                                      <w:rFonts w:ascii="Poppins" w:hAnsi="Poppins" w:cs="Poppins"/>
                                      <w:sz w:val="18"/>
                                      <w:szCs w:val="18"/>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AF51F" id="_x0000_t202" coordsize="21600,21600" o:spt="202" path="m,l,21600r21600,l21600,xe">
                      <v:stroke joinstyle="miter"/>
                      <v:path gradientshapeok="t" o:connecttype="rect"/>
                    </v:shapetype>
                    <v:shape id="Text Box 22" o:spid="_x0000_s1026" type="#_x0000_t202" style="position:absolute;margin-left:125.85pt;margin-top:7.4pt;width:63.15pt;height:1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" fillcolor="white [3201]" strokeweight=".5pt">
                      <v:textbox>
                        <w:txbxContent>
                          <w:p w14:paraId="7BEA334D" w14:textId="37D82104" w:rsidR="00F46BCB" w:rsidRPr="00081142" w:rsidRDefault="00F46BCB" w:rsidP="00F46BCB">
                            <w:pPr>
                              <w:jc w:val="center"/>
                              <w:rPr>
                                <w:rFonts w:ascii="Poppins" w:hAnsi="Poppins" w:cs="Poppins"/>
                                <w:sz w:val="18"/>
                                <w:szCs w:val="18"/>
                              </w:rPr>
                            </w:pPr>
                            <w:r w:rsidRPr="00081142">
                              <w:rPr>
                                <w:rFonts w:ascii="Poppins" w:hAnsi="Poppins" w:cs="Poppins"/>
                                <w:sz w:val="18"/>
                                <w:szCs w:val="18"/>
                              </w:rPr>
                              <w:t>Git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67EA59D" wp14:editId="1522C5AE">
                      <wp:simplePos x="0" y="0"/>
                      <wp:positionH relativeFrom="column">
                        <wp:posOffset>-21590</wp:posOffset>
                      </wp:positionH>
                      <wp:positionV relativeFrom="paragraph">
                        <wp:posOffset>100330</wp:posOffset>
                      </wp:positionV>
                      <wp:extent cx="738505" cy="234315"/>
                      <wp:effectExtent l="0" t="0" r="23495" b="13335"/>
                      <wp:wrapNone/>
                      <wp:docPr id="10" name="Text Box 10"/>
                      <wp:cNvGraphicFramePr/>
                      <a:graphic xmlns:a="http://schemas.openxmlformats.org/drawingml/2006/main">
                        <a:graphicData uri="http://schemas.microsoft.com/office/word/2010/wordprocessingShape">
                          <wps:wsp>
                            <wps:cNvSpPr txBox="1"/>
                            <wps:spPr>
                              <a:xfrm>
                                <a:off x="0" y="0"/>
                                <a:ext cx="738505" cy="234315"/>
                              </a:xfrm>
                              <a:prstGeom prst="rect">
                                <a:avLst/>
                              </a:prstGeom>
                              <a:solidFill>
                                <a:schemeClr val="lt1"/>
                              </a:solidFill>
                              <a:ln w="6350">
                                <a:solidFill>
                                  <a:prstClr val="black"/>
                                </a:solidFill>
                              </a:ln>
                            </wps:spPr>
                            <wps:txbx>
                              <w:txbxContent>
                                <w:p w14:paraId="0FBAF484" w14:textId="6C0BB9F0" w:rsidR="005D291B" w:rsidRPr="00081142" w:rsidRDefault="005D291B" w:rsidP="005D291B">
                                  <w:pPr>
                                    <w:jc w:val="center"/>
                                    <w:rPr>
                                      <w:rFonts w:ascii="Poppins" w:hAnsi="Poppins" w:cs="Poppins"/>
                                      <w:sz w:val="18"/>
                                      <w:szCs w:val="18"/>
                                    </w:rPr>
                                  </w:pPr>
                                  <w:r w:rsidRPr="00081142">
                                    <w:rPr>
                                      <w:rFonts w:ascii="Poppins" w:hAnsi="Poppins" w:cs="Poppins"/>
                                      <w:sz w:val="18"/>
                                      <w:szCs w:val="18"/>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EA59D" id="Text Box 10" o:spid="_x0000_s1027" type="#_x0000_t202" style="position:absolute;margin-left:-1.7pt;margin-top:7.9pt;width:58.15pt;height:1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" fillcolor="white [3201]" strokeweight=".5pt">
                      <v:textbox>
                        <w:txbxContent>
                          <w:p w14:paraId="0FBAF484" w14:textId="6C0BB9F0" w:rsidR="005D291B" w:rsidRPr="00081142" w:rsidRDefault="005D291B" w:rsidP="005D291B">
                            <w:pPr>
                              <w:jc w:val="center"/>
                              <w:rPr>
                                <w:rFonts w:ascii="Poppins" w:hAnsi="Poppins" w:cs="Poppins"/>
                                <w:sz w:val="18"/>
                                <w:szCs w:val="18"/>
                              </w:rPr>
                            </w:pPr>
                            <w:r w:rsidRPr="00081142">
                              <w:rPr>
                                <w:rFonts w:ascii="Poppins" w:hAnsi="Poppins" w:cs="Poppins"/>
                                <w:sz w:val="18"/>
                                <w:szCs w:val="18"/>
                              </w:rPr>
                              <w:t>Java</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EF3BD3A" wp14:editId="7442C7FD">
                      <wp:simplePos x="0" y="0"/>
                      <wp:positionH relativeFrom="column">
                        <wp:posOffset>2484120</wp:posOffset>
                      </wp:positionH>
                      <wp:positionV relativeFrom="paragraph">
                        <wp:posOffset>93980</wp:posOffset>
                      </wp:positionV>
                      <wp:extent cx="738505" cy="234315"/>
                      <wp:effectExtent l="0" t="0" r="23495" b="13335"/>
                      <wp:wrapNone/>
                      <wp:docPr id="25" name="Text Box 25"/>
                      <wp:cNvGraphicFramePr/>
                      <a:graphic xmlns:a="http://schemas.openxmlformats.org/drawingml/2006/main">
                        <a:graphicData uri="http://schemas.microsoft.com/office/word/2010/wordprocessingShape">
                          <wps:wsp>
                            <wps:cNvSpPr txBox="1"/>
                            <wps:spPr>
                              <a:xfrm>
                                <a:off x="0" y="0"/>
                                <a:ext cx="738505" cy="234315"/>
                              </a:xfrm>
                              <a:prstGeom prst="rect">
                                <a:avLst/>
                              </a:prstGeom>
                              <a:solidFill>
                                <a:schemeClr val="lt1"/>
                              </a:solidFill>
                              <a:ln w="6350">
                                <a:solidFill>
                                  <a:prstClr val="black"/>
                                </a:solidFill>
                              </a:ln>
                            </wps:spPr>
                            <wps:txbx>
                              <w:txbxContent>
                                <w:p w14:paraId="71E87916" w14:textId="41340F22" w:rsidR="000A0579" w:rsidRPr="00081142" w:rsidRDefault="000A0579" w:rsidP="000A0579">
                                  <w:pPr>
                                    <w:jc w:val="center"/>
                                    <w:rPr>
                                      <w:rFonts w:ascii="Poppins" w:hAnsi="Poppins" w:cs="Poppins"/>
                                      <w:sz w:val="18"/>
                                      <w:szCs w:val="18"/>
                                    </w:rPr>
                                  </w:pPr>
                                  <w:r w:rsidRPr="00081142">
                                    <w:rPr>
                                      <w:rFonts w:ascii="Poppins" w:hAnsi="Poppins" w:cs="Poppins"/>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3BD3A" id="Text Box 25" o:spid="_x0000_s1028" type="#_x0000_t202" style="position:absolute;margin-left:195.6pt;margin-top:7.4pt;width:58.15pt;height:18.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" fillcolor="white [3201]" strokeweight=".5pt">
                      <v:textbox>
                        <w:txbxContent>
                          <w:p w14:paraId="71E87916" w14:textId="41340F22" w:rsidR="000A0579" w:rsidRPr="00081142" w:rsidRDefault="000A0579" w:rsidP="000A0579">
                            <w:pPr>
                              <w:jc w:val="center"/>
                              <w:rPr>
                                <w:rFonts w:ascii="Poppins" w:hAnsi="Poppins" w:cs="Poppins"/>
                                <w:sz w:val="18"/>
                                <w:szCs w:val="18"/>
                              </w:rPr>
                            </w:pPr>
                            <w:r w:rsidRPr="00081142">
                              <w:rPr>
                                <w:rFonts w:ascii="Poppins" w:hAnsi="Poppins" w:cs="Poppins"/>
                                <w:sz w:val="18"/>
                                <w:szCs w:val="18"/>
                              </w:rPr>
                              <w:t>HTML</w:t>
                            </w:r>
                          </w:p>
                        </w:txbxContent>
                      </v:textbox>
                    </v:shape>
                  </w:pict>
                </mc:Fallback>
              </mc:AlternateContent>
            </w:r>
            <w:r w:rsidR="00601319">
              <w:rPr>
                <w:noProof/>
              </w:rPr>
              <mc:AlternateContent>
                <mc:Choice Requires="wps">
                  <w:drawing>
                    <wp:anchor distT="0" distB="0" distL="114300" distR="114300" simplePos="0" relativeHeight="251672576" behindDoc="0" locked="0" layoutInCell="1" allowOverlap="1" wp14:anchorId="0DFEA260" wp14:editId="237EB63E">
                      <wp:simplePos x="0" y="0"/>
                      <wp:positionH relativeFrom="column">
                        <wp:posOffset>782955</wp:posOffset>
                      </wp:positionH>
                      <wp:positionV relativeFrom="paragraph">
                        <wp:posOffset>95250</wp:posOffset>
                      </wp:positionV>
                      <wp:extent cx="738505" cy="233680"/>
                      <wp:effectExtent l="0" t="0" r="23495" b="13970"/>
                      <wp:wrapNone/>
                      <wp:docPr id="15" name="Text Box 15"/>
                      <wp:cNvGraphicFramePr/>
                      <a:graphic xmlns:a="http://schemas.openxmlformats.org/drawingml/2006/main">
                        <a:graphicData uri="http://schemas.microsoft.com/office/word/2010/wordprocessingShape">
                          <wps:wsp>
                            <wps:cNvSpPr txBox="1"/>
                            <wps:spPr>
                              <a:xfrm>
                                <a:off x="0" y="0"/>
                                <a:ext cx="738505" cy="233680"/>
                              </a:xfrm>
                              <a:prstGeom prst="rect">
                                <a:avLst/>
                              </a:prstGeom>
                              <a:solidFill>
                                <a:schemeClr val="lt1"/>
                              </a:solidFill>
                              <a:ln w="6350">
                                <a:solidFill>
                                  <a:prstClr val="black"/>
                                </a:solidFill>
                              </a:ln>
                            </wps:spPr>
                            <wps:txbx>
                              <w:txbxContent>
                                <w:p w14:paraId="2A4EDEC8" w14:textId="2F8CAE1F" w:rsidR="005D291B" w:rsidRPr="00081142" w:rsidRDefault="00601319" w:rsidP="005D291B">
                                  <w:pPr>
                                    <w:jc w:val="center"/>
                                    <w:rPr>
                                      <w:rFonts w:ascii="Poppins" w:hAnsi="Poppins" w:cs="Poppins"/>
                                      <w:sz w:val="18"/>
                                      <w:szCs w:val="18"/>
                                    </w:rPr>
                                  </w:pPr>
                                  <w:r w:rsidRPr="00081142">
                                    <w:rPr>
                                      <w:rFonts w:ascii="Poppins" w:hAnsi="Poppins" w:cs="Poppins"/>
                                      <w:sz w:val="18"/>
                                      <w:szCs w:val="18"/>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EA260" id="Text Box 15" o:spid="_x0000_s1029" type="#_x0000_t202" style="position:absolute;margin-left:61.65pt;margin-top:7.5pt;width:58.15pt;height:1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" fillcolor="white [3201]" strokeweight=".5pt">
                      <v:textbox>
                        <w:txbxContent>
                          <w:p w14:paraId="2A4EDEC8" w14:textId="2F8CAE1F" w:rsidR="005D291B" w:rsidRPr="00081142" w:rsidRDefault="00601319" w:rsidP="005D291B">
                            <w:pPr>
                              <w:jc w:val="center"/>
                              <w:rPr>
                                <w:rFonts w:ascii="Poppins" w:hAnsi="Poppins" w:cs="Poppins"/>
                                <w:sz w:val="18"/>
                                <w:szCs w:val="18"/>
                              </w:rPr>
                            </w:pPr>
                            <w:r w:rsidRPr="00081142">
                              <w:rPr>
                                <w:rFonts w:ascii="Poppins" w:hAnsi="Poppins" w:cs="Poppins"/>
                                <w:sz w:val="18"/>
                                <w:szCs w:val="18"/>
                              </w:rPr>
                              <w:t>Python</w:t>
                            </w:r>
                          </w:p>
                        </w:txbxContent>
                      </v:textbox>
                    </v:shape>
                  </w:pict>
                </mc:Fallback>
              </mc:AlternateContent>
            </w:r>
          </w:p>
          <w:p w14:paraId="12FFE692" w14:textId="764C2F56" w:rsidR="00601319" w:rsidRDefault="00601319" w:rsidP="00AC4C65">
            <w:pPr>
              <w:pStyle w:val="Text"/>
            </w:pPr>
          </w:p>
          <w:p w14:paraId="73B4C282" w14:textId="63C0DF5D" w:rsidR="00601319" w:rsidRDefault="00081142" w:rsidP="00AC4C65">
            <w:pPr>
              <w:pStyle w:val="Text"/>
            </w:pPr>
            <w:r>
              <w:rPr>
                <w:noProof/>
              </w:rPr>
              <mc:AlternateContent>
                <mc:Choice Requires="wps">
                  <w:drawing>
                    <wp:anchor distT="0" distB="0" distL="114300" distR="114300" simplePos="0" relativeHeight="251664384" behindDoc="0" locked="0" layoutInCell="1" allowOverlap="1" wp14:anchorId="29B1D22D" wp14:editId="1D15CBC2">
                      <wp:simplePos x="0" y="0"/>
                      <wp:positionH relativeFrom="column">
                        <wp:posOffset>-21590</wp:posOffset>
                      </wp:positionH>
                      <wp:positionV relativeFrom="paragraph">
                        <wp:posOffset>29845</wp:posOffset>
                      </wp:positionV>
                      <wp:extent cx="738505" cy="243205"/>
                      <wp:effectExtent l="0" t="0" r="23495" b="23495"/>
                      <wp:wrapNone/>
                      <wp:docPr id="11" name="Text Box 11"/>
                      <wp:cNvGraphicFramePr/>
                      <a:graphic xmlns:a="http://schemas.openxmlformats.org/drawingml/2006/main">
                        <a:graphicData uri="http://schemas.microsoft.com/office/word/2010/wordprocessingShape">
                          <wps:wsp>
                            <wps:cNvSpPr txBox="1"/>
                            <wps:spPr>
                              <a:xfrm>
                                <a:off x="0" y="0"/>
                                <a:ext cx="738505" cy="243205"/>
                              </a:xfrm>
                              <a:prstGeom prst="rect">
                                <a:avLst/>
                              </a:prstGeom>
                              <a:solidFill>
                                <a:schemeClr val="lt1"/>
                              </a:solidFill>
                              <a:ln w="6350">
                                <a:solidFill>
                                  <a:prstClr val="black"/>
                                </a:solidFill>
                              </a:ln>
                            </wps:spPr>
                            <wps:txbx>
                              <w:txbxContent>
                                <w:p w14:paraId="5E53AE1E" w14:textId="0BC7AD06" w:rsidR="005D291B" w:rsidRPr="00081142" w:rsidRDefault="005D291B" w:rsidP="005D291B">
                                  <w:pPr>
                                    <w:jc w:val="center"/>
                                    <w:rPr>
                                      <w:rFonts w:ascii="Poppins" w:hAnsi="Poppins" w:cs="Poppins"/>
                                      <w:sz w:val="18"/>
                                      <w:szCs w:val="18"/>
                                    </w:rPr>
                                  </w:pPr>
                                  <w:r w:rsidRPr="00081142">
                                    <w:rPr>
                                      <w:rFonts w:ascii="Poppins" w:hAnsi="Poppins" w:cs="Poppins"/>
                                      <w:sz w:val="18"/>
                                      <w:szCs w:val="18"/>
                                    </w:rPr>
                                    <w:t xml:space="preserve">C#.NET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1D22D" id="Text Box 11" o:spid="_x0000_s1030" type="#_x0000_t202" style="position:absolute;margin-left:-1.7pt;margin-top:2.35pt;width:58.15pt;height:1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" fillcolor="white [3201]" strokeweight=".5pt">
                      <v:textbox>
                        <w:txbxContent>
                          <w:p w14:paraId="5E53AE1E" w14:textId="0BC7AD06" w:rsidR="005D291B" w:rsidRPr="00081142" w:rsidRDefault="005D291B" w:rsidP="005D291B">
                            <w:pPr>
                              <w:jc w:val="center"/>
                              <w:rPr>
                                <w:rFonts w:ascii="Poppins" w:hAnsi="Poppins" w:cs="Poppins"/>
                                <w:sz w:val="18"/>
                                <w:szCs w:val="18"/>
                              </w:rPr>
                            </w:pPr>
                            <w:r w:rsidRPr="00081142">
                              <w:rPr>
                                <w:rFonts w:ascii="Poppins" w:hAnsi="Poppins" w:cs="Poppins"/>
                                <w:sz w:val="18"/>
                                <w:szCs w:val="18"/>
                              </w:rPr>
                              <w:t xml:space="preserve">C#.NET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F8EEAB5" wp14:editId="275838BE">
                      <wp:simplePos x="0" y="0"/>
                      <wp:positionH relativeFrom="column">
                        <wp:posOffset>790575</wp:posOffset>
                      </wp:positionH>
                      <wp:positionV relativeFrom="paragraph">
                        <wp:posOffset>38735</wp:posOffset>
                      </wp:positionV>
                      <wp:extent cx="738505" cy="233680"/>
                      <wp:effectExtent l="0" t="0" r="23495" b="13970"/>
                      <wp:wrapNone/>
                      <wp:docPr id="17" name="Text Box 17"/>
                      <wp:cNvGraphicFramePr/>
                      <a:graphic xmlns:a="http://schemas.openxmlformats.org/drawingml/2006/main">
                        <a:graphicData uri="http://schemas.microsoft.com/office/word/2010/wordprocessingShape">
                          <wps:wsp>
                            <wps:cNvSpPr txBox="1"/>
                            <wps:spPr>
                              <a:xfrm>
                                <a:off x="0" y="0"/>
                                <a:ext cx="738505" cy="233680"/>
                              </a:xfrm>
                              <a:prstGeom prst="rect">
                                <a:avLst/>
                              </a:prstGeom>
                              <a:solidFill>
                                <a:schemeClr val="lt1"/>
                              </a:solidFill>
                              <a:ln w="6350">
                                <a:solidFill>
                                  <a:prstClr val="black"/>
                                </a:solidFill>
                              </a:ln>
                            </wps:spPr>
                            <wps:txbx>
                              <w:txbxContent>
                                <w:p w14:paraId="1CED5F63" w14:textId="4FABC517" w:rsidR="00601319" w:rsidRPr="00081142" w:rsidRDefault="00601319" w:rsidP="00601319">
                                  <w:pPr>
                                    <w:rPr>
                                      <w:rFonts w:ascii="Poppins" w:hAnsi="Poppins" w:cs="Poppins"/>
                                      <w:sz w:val="18"/>
                                      <w:szCs w:val="18"/>
                                    </w:rPr>
                                  </w:pPr>
                                  <w:r w:rsidRPr="00081142">
                                    <w:rPr>
                                      <w:rFonts w:ascii="Poppins" w:hAnsi="Poppins" w:cs="Poppins"/>
                                      <w:sz w:val="18"/>
                                      <w:szCs w:val="18"/>
                                    </w:rPr>
                                    <w:t>Linux 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EEAB5" id="Text Box 17" o:spid="_x0000_s1031" type="#_x0000_t202" style="position:absolute;margin-left:62.25pt;margin-top:3.05pt;width:58.15pt;height:1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" fillcolor="white [3201]" strokeweight=".5pt">
                      <v:textbox>
                        <w:txbxContent>
                          <w:p w14:paraId="1CED5F63" w14:textId="4FABC517" w:rsidR="00601319" w:rsidRPr="00081142" w:rsidRDefault="00601319" w:rsidP="00601319">
                            <w:pPr>
                              <w:rPr>
                                <w:rFonts w:ascii="Poppins" w:hAnsi="Poppins" w:cs="Poppins"/>
                                <w:sz w:val="18"/>
                                <w:szCs w:val="18"/>
                              </w:rPr>
                            </w:pPr>
                            <w:r w:rsidRPr="00081142">
                              <w:rPr>
                                <w:rFonts w:ascii="Poppins" w:hAnsi="Poppins" w:cs="Poppins"/>
                                <w:sz w:val="18"/>
                                <w:szCs w:val="18"/>
                              </w:rPr>
                              <w:t>Linux OS</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A96D7DD" wp14:editId="49E383B9">
                      <wp:simplePos x="0" y="0"/>
                      <wp:positionH relativeFrom="column">
                        <wp:posOffset>1595120</wp:posOffset>
                      </wp:positionH>
                      <wp:positionV relativeFrom="paragraph">
                        <wp:posOffset>42545</wp:posOffset>
                      </wp:positionV>
                      <wp:extent cx="802005" cy="233680"/>
                      <wp:effectExtent l="0" t="0" r="17145" b="13970"/>
                      <wp:wrapNone/>
                      <wp:docPr id="5" name="Text Box 5"/>
                      <wp:cNvGraphicFramePr/>
                      <a:graphic xmlns:a="http://schemas.openxmlformats.org/drawingml/2006/main">
                        <a:graphicData uri="http://schemas.microsoft.com/office/word/2010/wordprocessingShape">
                          <wps:wsp>
                            <wps:cNvSpPr txBox="1"/>
                            <wps:spPr>
                              <a:xfrm>
                                <a:off x="0" y="0"/>
                                <a:ext cx="802005" cy="233680"/>
                              </a:xfrm>
                              <a:prstGeom prst="rect">
                                <a:avLst/>
                              </a:prstGeom>
                              <a:solidFill>
                                <a:schemeClr val="lt1"/>
                              </a:solidFill>
                              <a:ln w="6350">
                                <a:solidFill>
                                  <a:prstClr val="black"/>
                                </a:solidFill>
                              </a:ln>
                            </wps:spPr>
                            <wps:txbx>
                              <w:txbxContent>
                                <w:p w14:paraId="4D68163E" w14:textId="251CA9C0" w:rsidR="00EE1339" w:rsidRPr="00D52DF0" w:rsidRDefault="00EE1339" w:rsidP="00EE1339">
                                  <w:pPr>
                                    <w:rPr>
                                      <w:rFonts w:ascii="Poppins" w:hAnsi="Poppins" w:cs="Poppins"/>
                                      <w:sz w:val="20"/>
                                      <w:szCs w:val="20"/>
                                    </w:rPr>
                                  </w:pPr>
                                  <w:r w:rsidRPr="00081142">
                                    <w:rPr>
                                      <w:rFonts w:ascii="Poppins" w:hAnsi="Poppins" w:cs="Poppins"/>
                                      <w:sz w:val="14"/>
                                      <w:szCs w:val="14"/>
                                    </w:rPr>
                                    <w:t>Embedde</w:t>
                                  </w:r>
                                  <w:r w:rsidRPr="00081142">
                                    <w:rPr>
                                      <w:rFonts w:ascii="Poppins" w:hAnsi="Poppins" w:cs="Poppins"/>
                                      <w:sz w:val="16"/>
                                      <w:szCs w:val="16"/>
                                    </w:rPr>
                                    <w:t>d</w:t>
                                  </w:r>
                                  <w:r w:rsidRPr="00081142">
                                    <w:rPr>
                                      <w:rFonts w:ascii="Poppins" w:hAnsi="Poppins" w:cs="Poppins"/>
                                      <w:sz w:val="14"/>
                                      <w:szCs w:val="14"/>
                                    </w:rPr>
                                    <w:t xml:space="preserve"> 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6D7DD" id="Text Box 5" o:spid="_x0000_s1032" type="#_x0000_t202" style="position:absolute;margin-left:125.6pt;margin-top:3.35pt;width:63.15pt;height:1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" fillcolor="white [3201]" strokeweight=".5pt">
                      <v:textbox>
                        <w:txbxContent>
                          <w:p w14:paraId="4D68163E" w14:textId="251CA9C0" w:rsidR="00EE1339" w:rsidRPr="00D52DF0" w:rsidRDefault="00EE1339" w:rsidP="00EE1339">
                            <w:pPr>
                              <w:rPr>
                                <w:rFonts w:ascii="Poppins" w:hAnsi="Poppins" w:cs="Poppins"/>
                                <w:sz w:val="20"/>
                                <w:szCs w:val="20"/>
                              </w:rPr>
                            </w:pPr>
                            <w:r w:rsidRPr="00081142">
                              <w:rPr>
                                <w:rFonts w:ascii="Poppins" w:hAnsi="Poppins" w:cs="Poppins"/>
                                <w:sz w:val="14"/>
                                <w:szCs w:val="14"/>
                              </w:rPr>
                              <w:t>Embedde</w:t>
                            </w:r>
                            <w:r w:rsidRPr="00081142">
                              <w:rPr>
                                <w:rFonts w:ascii="Poppins" w:hAnsi="Poppins" w:cs="Poppins"/>
                                <w:sz w:val="16"/>
                                <w:szCs w:val="16"/>
                              </w:rPr>
                              <w:t>d</w:t>
                            </w:r>
                            <w:r w:rsidRPr="00081142">
                              <w:rPr>
                                <w:rFonts w:ascii="Poppins" w:hAnsi="Poppins" w:cs="Poppins"/>
                                <w:sz w:val="14"/>
                                <w:szCs w:val="14"/>
                              </w:rPr>
                              <w:t xml:space="preserve"> C </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6D48AB9C" wp14:editId="35AABED9">
                      <wp:simplePos x="0" y="0"/>
                      <wp:positionH relativeFrom="column">
                        <wp:posOffset>2483485</wp:posOffset>
                      </wp:positionH>
                      <wp:positionV relativeFrom="paragraph">
                        <wp:posOffset>44450</wp:posOffset>
                      </wp:positionV>
                      <wp:extent cx="738505" cy="233680"/>
                      <wp:effectExtent l="0" t="0" r="23495" b="13970"/>
                      <wp:wrapNone/>
                      <wp:docPr id="26" name="Text Box 26"/>
                      <wp:cNvGraphicFramePr/>
                      <a:graphic xmlns:a="http://schemas.openxmlformats.org/drawingml/2006/main">
                        <a:graphicData uri="http://schemas.microsoft.com/office/word/2010/wordprocessingShape">
                          <wps:wsp>
                            <wps:cNvSpPr txBox="1"/>
                            <wps:spPr>
                              <a:xfrm>
                                <a:off x="0" y="0"/>
                                <a:ext cx="738505" cy="233680"/>
                              </a:xfrm>
                              <a:prstGeom prst="rect">
                                <a:avLst/>
                              </a:prstGeom>
                              <a:solidFill>
                                <a:schemeClr val="lt1"/>
                              </a:solidFill>
                              <a:ln w="6350">
                                <a:solidFill>
                                  <a:prstClr val="black"/>
                                </a:solidFill>
                              </a:ln>
                            </wps:spPr>
                            <wps:txbx>
                              <w:txbxContent>
                                <w:p w14:paraId="5B5D3890" w14:textId="76DB57B7" w:rsidR="000A0579" w:rsidRPr="00081142" w:rsidRDefault="000A0579" w:rsidP="000A0579">
                                  <w:pPr>
                                    <w:jc w:val="center"/>
                                    <w:rPr>
                                      <w:rFonts w:ascii="Poppins" w:hAnsi="Poppins" w:cs="Poppins"/>
                                      <w:sz w:val="18"/>
                                      <w:szCs w:val="18"/>
                                    </w:rPr>
                                  </w:pPr>
                                  <w:r w:rsidRPr="00081142">
                                    <w:rPr>
                                      <w:rFonts w:ascii="Poppins" w:hAnsi="Poppins" w:cs="Poppins"/>
                                      <w:sz w:val="18"/>
                                      <w:szCs w:val="18"/>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8AB9C" id="Text Box 26" o:spid="_x0000_s1033" type="#_x0000_t202" style="position:absolute;margin-left:195.55pt;margin-top:3.5pt;width:58.15pt;height:1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" fillcolor="white [3201]" strokeweight=".5pt">
                      <v:textbox>
                        <w:txbxContent>
                          <w:p w14:paraId="5B5D3890" w14:textId="76DB57B7" w:rsidR="000A0579" w:rsidRPr="00081142" w:rsidRDefault="000A0579" w:rsidP="000A0579">
                            <w:pPr>
                              <w:jc w:val="center"/>
                              <w:rPr>
                                <w:rFonts w:ascii="Poppins" w:hAnsi="Poppins" w:cs="Poppins"/>
                                <w:sz w:val="18"/>
                                <w:szCs w:val="18"/>
                              </w:rPr>
                            </w:pPr>
                            <w:r w:rsidRPr="00081142">
                              <w:rPr>
                                <w:rFonts w:ascii="Poppins" w:hAnsi="Poppins" w:cs="Poppins"/>
                                <w:sz w:val="18"/>
                                <w:szCs w:val="18"/>
                              </w:rPr>
                              <w:t>CSS</w:t>
                            </w:r>
                          </w:p>
                        </w:txbxContent>
                      </v:textbox>
                    </v:shape>
                  </w:pict>
                </mc:Fallback>
              </mc:AlternateContent>
            </w:r>
          </w:p>
          <w:p w14:paraId="7D1392C3" w14:textId="6999D44D" w:rsidR="00CD50FD" w:rsidRDefault="00081142" w:rsidP="00AC4C65">
            <w:pPr>
              <w:pStyle w:val="Text"/>
            </w:pPr>
            <w:r>
              <w:rPr>
                <w:noProof/>
              </w:rPr>
              <mc:AlternateContent>
                <mc:Choice Requires="wps">
                  <w:drawing>
                    <wp:anchor distT="0" distB="0" distL="114300" distR="114300" simplePos="0" relativeHeight="251693056" behindDoc="0" locked="0" layoutInCell="1" allowOverlap="1" wp14:anchorId="6945A3D7" wp14:editId="2AD13675">
                      <wp:simplePos x="0" y="0"/>
                      <wp:positionH relativeFrom="column">
                        <wp:posOffset>1598295</wp:posOffset>
                      </wp:positionH>
                      <wp:positionV relativeFrom="paragraph">
                        <wp:posOffset>158750</wp:posOffset>
                      </wp:positionV>
                      <wp:extent cx="798830" cy="243205"/>
                      <wp:effectExtent l="0" t="0" r="20320" b="23495"/>
                      <wp:wrapNone/>
                      <wp:docPr id="24" name="Text Box 24"/>
                      <wp:cNvGraphicFramePr/>
                      <a:graphic xmlns:a="http://schemas.openxmlformats.org/drawingml/2006/main">
                        <a:graphicData uri="http://schemas.microsoft.com/office/word/2010/wordprocessingShape">
                          <wps:wsp>
                            <wps:cNvSpPr txBox="1"/>
                            <wps:spPr>
                              <a:xfrm>
                                <a:off x="0" y="0"/>
                                <a:ext cx="798830" cy="243205"/>
                              </a:xfrm>
                              <a:prstGeom prst="rect">
                                <a:avLst/>
                              </a:prstGeom>
                              <a:solidFill>
                                <a:schemeClr val="lt1"/>
                              </a:solidFill>
                              <a:ln w="6350">
                                <a:solidFill>
                                  <a:prstClr val="black"/>
                                </a:solidFill>
                              </a:ln>
                            </wps:spPr>
                            <wps:txbx>
                              <w:txbxContent>
                                <w:p w14:paraId="2DECB02B" w14:textId="2CA931CE" w:rsidR="000A0579" w:rsidRPr="00D52DF0" w:rsidRDefault="000A0579" w:rsidP="000A0579">
                                  <w:pPr>
                                    <w:rPr>
                                      <w:rFonts w:ascii="Poppins" w:hAnsi="Poppins" w:cs="Poppins"/>
                                      <w:sz w:val="20"/>
                                      <w:szCs w:val="20"/>
                                    </w:rPr>
                                  </w:pPr>
                                  <w:r w:rsidRPr="00081142">
                                    <w:rPr>
                                      <w:rFonts w:ascii="Poppins" w:hAnsi="Poppins" w:cs="Poppins"/>
                                      <w:sz w:val="18"/>
                                      <w:szCs w:val="18"/>
                                    </w:rPr>
                                    <w:t>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5A3D7" id="Text Box 24" o:spid="_x0000_s1034" type="#_x0000_t202" style="position:absolute;margin-left:125.85pt;margin-top:12.5pt;width:62.9pt;height:19.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" fillcolor="white [3201]" strokeweight=".5pt">
                      <v:textbox>
                        <w:txbxContent>
                          <w:p w14:paraId="2DECB02B" w14:textId="2CA931CE" w:rsidR="000A0579" w:rsidRPr="00D52DF0" w:rsidRDefault="000A0579" w:rsidP="000A0579">
                            <w:pPr>
                              <w:rPr>
                                <w:rFonts w:ascii="Poppins" w:hAnsi="Poppins" w:cs="Poppins"/>
                                <w:sz w:val="20"/>
                                <w:szCs w:val="20"/>
                              </w:rPr>
                            </w:pPr>
                            <w:r w:rsidRPr="00081142">
                              <w:rPr>
                                <w:rFonts w:ascii="Poppins" w:hAnsi="Poppins" w:cs="Poppins"/>
                                <w:sz w:val="18"/>
                                <w:szCs w:val="18"/>
                              </w:rPr>
                              <w:t>JavaScript</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0B46C1D" wp14:editId="345F8A51">
                      <wp:simplePos x="0" y="0"/>
                      <wp:positionH relativeFrom="column">
                        <wp:posOffset>2483485</wp:posOffset>
                      </wp:positionH>
                      <wp:positionV relativeFrom="paragraph">
                        <wp:posOffset>167640</wp:posOffset>
                      </wp:positionV>
                      <wp:extent cx="738505" cy="233680"/>
                      <wp:effectExtent l="0" t="0" r="23495" b="13970"/>
                      <wp:wrapNone/>
                      <wp:docPr id="27" name="Text Box 27"/>
                      <wp:cNvGraphicFramePr/>
                      <a:graphic xmlns:a="http://schemas.openxmlformats.org/drawingml/2006/main">
                        <a:graphicData uri="http://schemas.microsoft.com/office/word/2010/wordprocessingShape">
                          <wps:wsp>
                            <wps:cNvSpPr txBox="1"/>
                            <wps:spPr>
                              <a:xfrm>
                                <a:off x="0" y="0"/>
                                <a:ext cx="738505" cy="233680"/>
                              </a:xfrm>
                              <a:prstGeom prst="rect">
                                <a:avLst/>
                              </a:prstGeom>
                              <a:solidFill>
                                <a:schemeClr val="lt1"/>
                              </a:solidFill>
                              <a:ln w="6350">
                                <a:solidFill>
                                  <a:prstClr val="black"/>
                                </a:solidFill>
                              </a:ln>
                            </wps:spPr>
                            <wps:txbx>
                              <w:txbxContent>
                                <w:p w14:paraId="57C0FE51" w14:textId="5333FD3A" w:rsidR="000A0579" w:rsidRPr="00081142" w:rsidRDefault="000A0579" w:rsidP="000A0579">
                                  <w:pPr>
                                    <w:rPr>
                                      <w:rFonts w:ascii="Poppins" w:hAnsi="Poppins" w:cs="Poppins"/>
                                      <w:sz w:val="18"/>
                                      <w:szCs w:val="18"/>
                                    </w:rPr>
                                  </w:pPr>
                                  <w:r w:rsidRPr="00081142">
                                    <w:rPr>
                                      <w:rFonts w:ascii="Poppins" w:hAnsi="Poppins" w:cs="Poppins"/>
                                      <w:sz w:val="18"/>
                                      <w:szCs w:val="18"/>
                                    </w:rPr>
                                    <w:t>VS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46C1D" id="Text Box 27" o:spid="_x0000_s1035" type="#_x0000_t202" style="position:absolute;margin-left:195.55pt;margin-top:13.2pt;width:58.15pt;height:18.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" fillcolor="white [3201]" strokeweight=".5pt">
                      <v:textbox>
                        <w:txbxContent>
                          <w:p w14:paraId="57C0FE51" w14:textId="5333FD3A" w:rsidR="000A0579" w:rsidRPr="00081142" w:rsidRDefault="000A0579" w:rsidP="000A0579">
                            <w:pPr>
                              <w:rPr>
                                <w:rFonts w:ascii="Poppins" w:hAnsi="Poppins" w:cs="Poppins"/>
                                <w:sz w:val="18"/>
                                <w:szCs w:val="18"/>
                              </w:rPr>
                            </w:pPr>
                            <w:r w:rsidRPr="00081142">
                              <w:rPr>
                                <w:rFonts w:ascii="Poppins" w:hAnsi="Poppins" w:cs="Poppins"/>
                                <w:sz w:val="18"/>
                                <w:szCs w:val="18"/>
                              </w:rPr>
                              <w:t>VS Code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00A2C8D" wp14:editId="4C033707">
                      <wp:simplePos x="0" y="0"/>
                      <wp:positionH relativeFrom="column">
                        <wp:posOffset>786130</wp:posOffset>
                      </wp:positionH>
                      <wp:positionV relativeFrom="paragraph">
                        <wp:posOffset>167005</wp:posOffset>
                      </wp:positionV>
                      <wp:extent cx="738505" cy="233680"/>
                      <wp:effectExtent l="0" t="0" r="23495" b="13970"/>
                      <wp:wrapNone/>
                      <wp:docPr id="21" name="Text Box 21"/>
                      <wp:cNvGraphicFramePr/>
                      <a:graphic xmlns:a="http://schemas.openxmlformats.org/drawingml/2006/main">
                        <a:graphicData uri="http://schemas.microsoft.com/office/word/2010/wordprocessingShape">
                          <wps:wsp>
                            <wps:cNvSpPr txBox="1"/>
                            <wps:spPr>
                              <a:xfrm>
                                <a:off x="0" y="0"/>
                                <a:ext cx="738505" cy="233680"/>
                              </a:xfrm>
                              <a:prstGeom prst="rect">
                                <a:avLst/>
                              </a:prstGeom>
                              <a:solidFill>
                                <a:schemeClr val="lt1"/>
                              </a:solidFill>
                              <a:ln w="6350">
                                <a:solidFill>
                                  <a:prstClr val="black"/>
                                </a:solidFill>
                              </a:ln>
                            </wps:spPr>
                            <wps:txbx>
                              <w:txbxContent>
                                <w:p w14:paraId="0DCDBE69" w14:textId="6CD3F5C3" w:rsidR="00F46BCB" w:rsidRPr="00081142" w:rsidRDefault="00F46BCB" w:rsidP="000A0579">
                                  <w:pPr>
                                    <w:jc w:val="center"/>
                                    <w:rPr>
                                      <w:rFonts w:ascii="Poppins" w:hAnsi="Poppins" w:cs="Poppins"/>
                                      <w:sz w:val="18"/>
                                      <w:szCs w:val="18"/>
                                    </w:rPr>
                                  </w:pPr>
                                  <w:r w:rsidRPr="00081142">
                                    <w:rPr>
                                      <w:rFonts w:ascii="Poppins" w:hAnsi="Poppins" w:cs="Poppins"/>
                                      <w:sz w:val="18"/>
                                      <w:szCs w:val="18"/>
                                    </w:rPr>
                                    <w:t>Git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A2C8D" id="Text Box 21" o:spid="_x0000_s1036" type="#_x0000_t202" style="position:absolute;margin-left:61.9pt;margin-top:13.15pt;width:58.15pt;height:1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" fillcolor="white [3201]" strokeweight=".5pt">
                      <v:textbox>
                        <w:txbxContent>
                          <w:p w14:paraId="0DCDBE69" w14:textId="6CD3F5C3" w:rsidR="00F46BCB" w:rsidRPr="00081142" w:rsidRDefault="00F46BCB" w:rsidP="000A0579">
                            <w:pPr>
                              <w:jc w:val="center"/>
                              <w:rPr>
                                <w:rFonts w:ascii="Poppins" w:hAnsi="Poppins" w:cs="Poppins"/>
                                <w:sz w:val="18"/>
                                <w:szCs w:val="18"/>
                              </w:rPr>
                            </w:pPr>
                            <w:r w:rsidRPr="00081142">
                              <w:rPr>
                                <w:rFonts w:ascii="Poppins" w:hAnsi="Poppins" w:cs="Poppins"/>
                                <w:sz w:val="18"/>
                                <w:szCs w:val="18"/>
                              </w:rPr>
                              <w:t>Git Hub</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C6D49AB" wp14:editId="565A4054">
                      <wp:simplePos x="0" y="0"/>
                      <wp:positionH relativeFrom="column">
                        <wp:posOffset>-21590</wp:posOffset>
                      </wp:positionH>
                      <wp:positionV relativeFrom="paragraph">
                        <wp:posOffset>178435</wp:posOffset>
                      </wp:positionV>
                      <wp:extent cx="738505" cy="233680"/>
                      <wp:effectExtent l="0" t="0" r="23495" b="13970"/>
                      <wp:wrapNone/>
                      <wp:docPr id="16" name="Text Box 16"/>
                      <wp:cNvGraphicFramePr/>
                      <a:graphic xmlns:a="http://schemas.openxmlformats.org/drawingml/2006/main">
                        <a:graphicData uri="http://schemas.microsoft.com/office/word/2010/wordprocessingShape">
                          <wps:wsp>
                            <wps:cNvSpPr txBox="1"/>
                            <wps:spPr>
                              <a:xfrm>
                                <a:off x="0" y="0"/>
                                <a:ext cx="738505" cy="233680"/>
                              </a:xfrm>
                              <a:prstGeom prst="rect">
                                <a:avLst/>
                              </a:prstGeom>
                              <a:solidFill>
                                <a:schemeClr val="lt1"/>
                              </a:solidFill>
                              <a:ln w="6350">
                                <a:solidFill>
                                  <a:prstClr val="black"/>
                                </a:solidFill>
                              </a:ln>
                            </wps:spPr>
                            <wps:txbx>
                              <w:txbxContent>
                                <w:p w14:paraId="27C92C81" w14:textId="26A24994" w:rsidR="005D291B" w:rsidRPr="00081142" w:rsidRDefault="00601319" w:rsidP="005D291B">
                                  <w:pPr>
                                    <w:jc w:val="center"/>
                                    <w:rPr>
                                      <w:rFonts w:ascii="Poppins" w:hAnsi="Poppins" w:cs="Poppins"/>
                                      <w:sz w:val="18"/>
                                      <w:szCs w:val="18"/>
                                    </w:rPr>
                                  </w:pPr>
                                  <w:r w:rsidRPr="00081142">
                                    <w:rPr>
                                      <w:rFonts w:ascii="Poppins" w:hAnsi="Poppins" w:cs="Poppins"/>
                                      <w:sz w:val="18"/>
                                      <w:szCs w:val="18"/>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D49AB" id="Text Box 16" o:spid="_x0000_s1037" type="#_x0000_t202" style="position:absolute;margin-left:-1.7pt;margin-top:14.05pt;width:58.15pt;height:1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" fillcolor="white [3201]" strokeweight=".5pt">
                      <v:textbox>
                        <w:txbxContent>
                          <w:p w14:paraId="27C92C81" w14:textId="26A24994" w:rsidR="005D291B" w:rsidRPr="00081142" w:rsidRDefault="00601319" w:rsidP="005D291B">
                            <w:pPr>
                              <w:jc w:val="center"/>
                              <w:rPr>
                                <w:rFonts w:ascii="Poppins" w:hAnsi="Poppins" w:cs="Poppins"/>
                                <w:sz w:val="18"/>
                                <w:szCs w:val="18"/>
                              </w:rPr>
                            </w:pPr>
                            <w:r w:rsidRPr="00081142">
                              <w:rPr>
                                <w:rFonts w:ascii="Poppins" w:hAnsi="Poppins" w:cs="Poppins"/>
                                <w:sz w:val="18"/>
                                <w:szCs w:val="18"/>
                              </w:rPr>
                              <w:t>MySQL</w:t>
                            </w:r>
                          </w:p>
                        </w:txbxContent>
                      </v:textbox>
                    </v:shape>
                  </w:pict>
                </mc:Fallback>
              </mc:AlternateContent>
            </w:r>
          </w:p>
          <w:p w14:paraId="50035133" w14:textId="2EFBB41B" w:rsidR="005D291B" w:rsidRDefault="005D291B" w:rsidP="00AC4C65">
            <w:pPr>
              <w:rPr>
                <w:color w:val="404040" w:themeColor="text1" w:themeTint="BF"/>
                <w:sz w:val="20"/>
              </w:rPr>
            </w:pPr>
          </w:p>
          <w:p w14:paraId="61E45002" w14:textId="4E8DC3F9" w:rsidR="00601319" w:rsidRPr="00601319" w:rsidRDefault="00601319" w:rsidP="00AC4C65">
            <w:pPr>
              <w:rPr>
                <w:sz w:val="20"/>
                <w:szCs w:val="20"/>
              </w:rPr>
            </w:pPr>
          </w:p>
        </w:tc>
      </w:tr>
      <w:tr w:rsidR="00AC4C65" w:rsidRPr="001700F2" w14:paraId="1C11772A" w14:textId="77777777" w:rsidTr="004E2FAD">
        <w:trPr>
          <w:trHeight w:val="87"/>
        </w:trPr>
        <w:tc>
          <w:tcPr>
            <w:tcW w:w="2978" w:type="dxa"/>
          </w:tcPr>
          <w:p w14:paraId="48E81970" w14:textId="77777777" w:rsidR="00CD50FD" w:rsidRPr="001700F2" w:rsidRDefault="00CD50FD" w:rsidP="00AC4C65"/>
        </w:tc>
        <w:tc>
          <w:tcPr>
            <w:tcW w:w="6322" w:type="dxa"/>
            <w:gridSpan w:val="2"/>
          </w:tcPr>
          <w:p w14:paraId="0B24C11F" w14:textId="62B0CD95" w:rsidR="00CD50FD" w:rsidRPr="001700F2" w:rsidRDefault="00CD50FD" w:rsidP="00AC4C65"/>
        </w:tc>
      </w:tr>
      <w:tr w:rsidR="004E2FAD" w:rsidRPr="001700F2" w14:paraId="5D047515" w14:textId="77777777" w:rsidTr="004E2FAD">
        <w:trPr>
          <w:trHeight w:val="140"/>
        </w:trPr>
        <w:tc>
          <w:tcPr>
            <w:tcW w:w="2978" w:type="dxa"/>
            <w:tcBorders>
              <w:bottom w:val="single" w:sz="18" w:space="0" w:color="BF9268" w:themeColor="accent2"/>
            </w:tcBorders>
          </w:tcPr>
          <w:p w14:paraId="651542DF" w14:textId="77777777" w:rsidR="00CD50FD" w:rsidRPr="001700F2" w:rsidRDefault="00CD50FD" w:rsidP="00AC4C65"/>
        </w:tc>
        <w:tc>
          <w:tcPr>
            <w:tcW w:w="3088" w:type="dxa"/>
            <w:vMerge w:val="restart"/>
            <w:shd w:val="clear" w:color="auto" w:fill="303848" w:themeFill="accent1"/>
            <w:vAlign w:val="center"/>
          </w:tcPr>
          <w:p w14:paraId="7BB36330" w14:textId="3B8EF1A4" w:rsidR="00CD50FD" w:rsidRPr="001700F2" w:rsidRDefault="0097746A" w:rsidP="00AC4C65">
            <w:pPr>
              <w:pStyle w:val="Heading1"/>
            </w:pPr>
            <w:sdt>
              <w:sdtPr>
                <w:id w:val="1294558939"/>
                <w:placeholder>
                  <w:docPart w:val="A5414774D7B2435A8E05E409EE8B18ED"/>
                </w:placeholder>
                <w:temporary/>
                <w:showingPlcHdr/>
                <w15:appearance w15:val="hidden"/>
                <w:text/>
              </w:sdtPr>
              <w:sdtEndPr/>
              <w:sdtContent>
                <w:r w:rsidR="00D20DA9" w:rsidRPr="001700F2">
                  <w:t>REFERENCES</w:t>
                </w:r>
              </w:sdtContent>
            </w:sdt>
          </w:p>
        </w:tc>
        <w:tc>
          <w:tcPr>
            <w:tcW w:w="3234" w:type="dxa"/>
            <w:tcBorders>
              <w:bottom w:val="single" w:sz="18" w:space="0" w:color="BF9268" w:themeColor="accent2"/>
            </w:tcBorders>
          </w:tcPr>
          <w:p w14:paraId="2BF12425" w14:textId="77777777" w:rsidR="00CD50FD" w:rsidRPr="001700F2" w:rsidRDefault="00CD50FD" w:rsidP="00AC4C65"/>
        </w:tc>
      </w:tr>
      <w:tr w:rsidR="004E2FAD" w:rsidRPr="001700F2" w14:paraId="77982DD0" w14:textId="77777777" w:rsidTr="004E2FAD">
        <w:trPr>
          <w:trHeight w:val="140"/>
        </w:trPr>
        <w:tc>
          <w:tcPr>
            <w:tcW w:w="2978" w:type="dxa"/>
            <w:tcBorders>
              <w:top w:val="single" w:sz="18" w:space="0" w:color="BF9268" w:themeColor="accent2"/>
            </w:tcBorders>
          </w:tcPr>
          <w:p w14:paraId="0F0C9813" w14:textId="77777777" w:rsidR="00CD50FD" w:rsidRPr="001700F2" w:rsidRDefault="00CD50FD" w:rsidP="00AC4C65"/>
        </w:tc>
        <w:tc>
          <w:tcPr>
            <w:tcW w:w="3088" w:type="dxa"/>
            <w:vMerge/>
            <w:shd w:val="clear" w:color="auto" w:fill="303848" w:themeFill="accent1"/>
          </w:tcPr>
          <w:p w14:paraId="7132C486" w14:textId="77777777" w:rsidR="00CD50FD" w:rsidRPr="001700F2" w:rsidRDefault="00CD50FD" w:rsidP="00AC4C65">
            <w:pPr>
              <w:pStyle w:val="Heading1"/>
            </w:pPr>
          </w:p>
        </w:tc>
        <w:tc>
          <w:tcPr>
            <w:tcW w:w="3234" w:type="dxa"/>
          </w:tcPr>
          <w:p w14:paraId="43AA4EA7" w14:textId="77777777" w:rsidR="00CD50FD" w:rsidRPr="001700F2" w:rsidRDefault="00CD50FD" w:rsidP="00AC4C65"/>
        </w:tc>
      </w:tr>
      <w:tr w:rsidR="00CD50FD" w:rsidRPr="001700F2" w14:paraId="59AB57C7" w14:textId="77777777" w:rsidTr="00AC4C65">
        <w:trPr>
          <w:trHeight w:val="115"/>
        </w:trPr>
        <w:tc>
          <w:tcPr>
            <w:tcW w:w="9300" w:type="dxa"/>
            <w:gridSpan w:val="3"/>
            <w:tcBorders>
              <w:bottom w:val="single" w:sz="18" w:space="0" w:color="BF9268" w:themeColor="accent2"/>
            </w:tcBorders>
            <w:vAlign w:val="center"/>
          </w:tcPr>
          <w:p w14:paraId="242279E7" w14:textId="77777777" w:rsidR="00CD50FD" w:rsidRPr="001700F2" w:rsidRDefault="0097746A" w:rsidP="00AC4C65">
            <w:pPr>
              <w:pStyle w:val="Text"/>
            </w:pPr>
            <w:sdt>
              <w:sdtPr>
                <w:id w:val="-640341508"/>
                <w:placeholder>
                  <w:docPart w:val="6741128F5EFE4AA1804F71CEE6E1CAE6"/>
                </w:placeholder>
                <w:temporary/>
                <w:showingPlcHdr/>
                <w15:appearance w15:val="hidden"/>
                <w:text/>
              </w:sdtPr>
              <w:sdtEndPr/>
              <w:sdtContent>
                <w:r w:rsidR="00D20DA9" w:rsidRPr="001700F2">
                  <w:t>[Available upon request.]</w:t>
                </w:r>
              </w:sdtContent>
            </w:sdt>
          </w:p>
        </w:tc>
      </w:tr>
    </w:tbl>
    <w:p w14:paraId="1D53445D" w14:textId="77777777" w:rsidR="00C55D85" w:rsidRPr="001700F2" w:rsidRDefault="00C55D85"/>
    <w:sectPr w:rsidR="00C55D85" w:rsidRPr="001700F2" w:rsidSect="00E5204F">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B52B3" w14:textId="77777777" w:rsidR="0097746A" w:rsidRDefault="0097746A" w:rsidP="00F316AD">
      <w:r>
        <w:separator/>
      </w:r>
    </w:p>
  </w:endnote>
  <w:endnote w:type="continuationSeparator" w:id="0">
    <w:p w14:paraId="746803B9" w14:textId="77777777" w:rsidR="0097746A" w:rsidRDefault="0097746A"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B618C" w14:textId="77777777" w:rsidR="0097746A" w:rsidRDefault="0097746A" w:rsidP="00F316AD">
      <w:r>
        <w:separator/>
      </w:r>
    </w:p>
  </w:footnote>
  <w:footnote w:type="continuationSeparator" w:id="0">
    <w:p w14:paraId="04F161BD" w14:textId="77777777" w:rsidR="0097746A" w:rsidRDefault="0097746A"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306AB"/>
    <w:multiLevelType w:val="hybridMultilevel"/>
    <w:tmpl w:val="1096CD28"/>
    <w:lvl w:ilvl="0" w:tplc="C0DAEA66">
      <w:start w:val="2"/>
      <w:numFmt w:val="decimalZero"/>
      <w:lvlText w:val="%1"/>
      <w:lvlJc w:val="left"/>
      <w:pPr>
        <w:ind w:left="3621" w:hanging="360"/>
      </w:pPr>
      <w:rPr>
        <w:rFonts w:hint="default"/>
        <w:b/>
        <w:u w:val="single"/>
      </w:rPr>
    </w:lvl>
    <w:lvl w:ilvl="1" w:tplc="1C090019" w:tentative="1">
      <w:start w:val="1"/>
      <w:numFmt w:val="lowerLetter"/>
      <w:lvlText w:val="%2."/>
      <w:lvlJc w:val="left"/>
      <w:pPr>
        <w:ind w:left="4341" w:hanging="360"/>
      </w:pPr>
    </w:lvl>
    <w:lvl w:ilvl="2" w:tplc="1C09001B" w:tentative="1">
      <w:start w:val="1"/>
      <w:numFmt w:val="lowerRoman"/>
      <w:lvlText w:val="%3."/>
      <w:lvlJc w:val="right"/>
      <w:pPr>
        <w:ind w:left="5061" w:hanging="180"/>
      </w:pPr>
    </w:lvl>
    <w:lvl w:ilvl="3" w:tplc="1C09000F" w:tentative="1">
      <w:start w:val="1"/>
      <w:numFmt w:val="decimal"/>
      <w:lvlText w:val="%4."/>
      <w:lvlJc w:val="left"/>
      <w:pPr>
        <w:ind w:left="5781" w:hanging="360"/>
      </w:pPr>
    </w:lvl>
    <w:lvl w:ilvl="4" w:tplc="1C090019" w:tentative="1">
      <w:start w:val="1"/>
      <w:numFmt w:val="lowerLetter"/>
      <w:lvlText w:val="%5."/>
      <w:lvlJc w:val="left"/>
      <w:pPr>
        <w:ind w:left="6501" w:hanging="360"/>
      </w:pPr>
    </w:lvl>
    <w:lvl w:ilvl="5" w:tplc="1C09001B" w:tentative="1">
      <w:start w:val="1"/>
      <w:numFmt w:val="lowerRoman"/>
      <w:lvlText w:val="%6."/>
      <w:lvlJc w:val="right"/>
      <w:pPr>
        <w:ind w:left="7221" w:hanging="180"/>
      </w:pPr>
    </w:lvl>
    <w:lvl w:ilvl="6" w:tplc="1C09000F" w:tentative="1">
      <w:start w:val="1"/>
      <w:numFmt w:val="decimal"/>
      <w:lvlText w:val="%7."/>
      <w:lvlJc w:val="left"/>
      <w:pPr>
        <w:ind w:left="7941" w:hanging="360"/>
      </w:pPr>
    </w:lvl>
    <w:lvl w:ilvl="7" w:tplc="1C090019" w:tentative="1">
      <w:start w:val="1"/>
      <w:numFmt w:val="lowerLetter"/>
      <w:lvlText w:val="%8."/>
      <w:lvlJc w:val="left"/>
      <w:pPr>
        <w:ind w:left="8661" w:hanging="360"/>
      </w:pPr>
    </w:lvl>
    <w:lvl w:ilvl="8" w:tplc="1C09001B" w:tentative="1">
      <w:start w:val="1"/>
      <w:numFmt w:val="lowerRoman"/>
      <w:lvlText w:val="%9."/>
      <w:lvlJc w:val="right"/>
      <w:pPr>
        <w:ind w:left="9381" w:hanging="180"/>
      </w:pPr>
    </w:lvl>
  </w:abstractNum>
  <w:abstractNum w:abstractNumId="1" w15:restartNumberingAfterBreak="0">
    <w:nsid w:val="23244DF4"/>
    <w:multiLevelType w:val="hybridMultilevel"/>
    <w:tmpl w:val="2DCEBC70"/>
    <w:lvl w:ilvl="0" w:tplc="1242B842">
      <w:start w:val="1"/>
      <w:numFmt w:val="decimalZero"/>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6A53440"/>
    <w:multiLevelType w:val="hybridMultilevel"/>
    <w:tmpl w:val="699CF410"/>
    <w:lvl w:ilvl="0" w:tplc="D7904EC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15D78AE"/>
    <w:multiLevelType w:val="hybridMultilevel"/>
    <w:tmpl w:val="D65ADC3A"/>
    <w:lvl w:ilvl="0" w:tplc="163A3722">
      <w:start w:val="1"/>
      <w:numFmt w:val="decimalZero"/>
      <w:lvlText w:val="%1."/>
      <w:lvlJc w:val="left"/>
      <w:pPr>
        <w:ind w:left="720" w:hanging="360"/>
      </w:pPr>
      <w:rPr>
        <w:rFonts w:hint="default"/>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E5B75CC"/>
    <w:multiLevelType w:val="multilevel"/>
    <w:tmpl w:val="C9D6C8A4"/>
    <w:lvl w:ilvl="0">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5" w15:restartNumberingAfterBreak="0">
    <w:nsid w:val="51EC082B"/>
    <w:multiLevelType w:val="hybridMultilevel"/>
    <w:tmpl w:val="1A42C9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6B07771"/>
    <w:multiLevelType w:val="hybridMultilevel"/>
    <w:tmpl w:val="1646BE76"/>
    <w:lvl w:ilvl="0" w:tplc="9B0A6E4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407300A"/>
    <w:multiLevelType w:val="hybridMultilevel"/>
    <w:tmpl w:val="4A867F8C"/>
    <w:lvl w:ilvl="0" w:tplc="9B0A6E4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4B92AA0"/>
    <w:multiLevelType w:val="hybridMultilevel"/>
    <w:tmpl w:val="6E3A31A6"/>
    <w:lvl w:ilvl="0" w:tplc="9B0A6E4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6"/>
  </w:num>
  <w:num w:numId="6">
    <w:abstractNumId w:val="1"/>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72"/>
    <w:rsid w:val="000413CA"/>
    <w:rsid w:val="00063E36"/>
    <w:rsid w:val="00081142"/>
    <w:rsid w:val="000A0579"/>
    <w:rsid w:val="000B732E"/>
    <w:rsid w:val="000C3DE3"/>
    <w:rsid w:val="00111B95"/>
    <w:rsid w:val="001700F2"/>
    <w:rsid w:val="00183A5F"/>
    <w:rsid w:val="001871FF"/>
    <w:rsid w:val="001A7435"/>
    <w:rsid w:val="001E0DE6"/>
    <w:rsid w:val="001F4150"/>
    <w:rsid w:val="00213E9A"/>
    <w:rsid w:val="002230E7"/>
    <w:rsid w:val="0029715D"/>
    <w:rsid w:val="002F4337"/>
    <w:rsid w:val="00367801"/>
    <w:rsid w:val="003D603D"/>
    <w:rsid w:val="00401242"/>
    <w:rsid w:val="0040233B"/>
    <w:rsid w:val="00467E1A"/>
    <w:rsid w:val="00470872"/>
    <w:rsid w:val="00486295"/>
    <w:rsid w:val="0049185F"/>
    <w:rsid w:val="004D0355"/>
    <w:rsid w:val="004E2FAD"/>
    <w:rsid w:val="004E6224"/>
    <w:rsid w:val="0055584C"/>
    <w:rsid w:val="005A69AD"/>
    <w:rsid w:val="005D2581"/>
    <w:rsid w:val="005D291B"/>
    <w:rsid w:val="00601319"/>
    <w:rsid w:val="00617740"/>
    <w:rsid w:val="00665B3E"/>
    <w:rsid w:val="006A5918"/>
    <w:rsid w:val="006C60E6"/>
    <w:rsid w:val="00716799"/>
    <w:rsid w:val="00735FE1"/>
    <w:rsid w:val="00756E87"/>
    <w:rsid w:val="007749CE"/>
    <w:rsid w:val="007A23EA"/>
    <w:rsid w:val="00826D50"/>
    <w:rsid w:val="0089710E"/>
    <w:rsid w:val="008A486B"/>
    <w:rsid w:val="00945FD8"/>
    <w:rsid w:val="00970E16"/>
    <w:rsid w:val="0097746A"/>
    <w:rsid w:val="009A4C38"/>
    <w:rsid w:val="009F1377"/>
    <w:rsid w:val="00A305E5"/>
    <w:rsid w:val="00A74E15"/>
    <w:rsid w:val="00A91AD9"/>
    <w:rsid w:val="00AC2544"/>
    <w:rsid w:val="00AC4C65"/>
    <w:rsid w:val="00B066FE"/>
    <w:rsid w:val="00B34FDC"/>
    <w:rsid w:val="00C55D85"/>
    <w:rsid w:val="00CA26F1"/>
    <w:rsid w:val="00CC2A8D"/>
    <w:rsid w:val="00CD50FD"/>
    <w:rsid w:val="00D20DA9"/>
    <w:rsid w:val="00D26A79"/>
    <w:rsid w:val="00D47DFA"/>
    <w:rsid w:val="00D52DF0"/>
    <w:rsid w:val="00D55987"/>
    <w:rsid w:val="00DD5C35"/>
    <w:rsid w:val="00DD5C53"/>
    <w:rsid w:val="00E35AB0"/>
    <w:rsid w:val="00E5204F"/>
    <w:rsid w:val="00EA03EF"/>
    <w:rsid w:val="00EE1339"/>
    <w:rsid w:val="00F316AD"/>
    <w:rsid w:val="00F40B98"/>
    <w:rsid w:val="00F46BCB"/>
    <w:rsid w:val="00F90DF3"/>
    <w:rsid w:val="00F9728F"/>
    <w:rsid w:val="00FF2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ED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81142"/>
    <w:rPr>
      <w:color w:val="000000" w:themeColor="text1"/>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character" w:styleId="Hyperlink">
    <w:name w:val="Hyperlink"/>
    <w:basedOn w:val="DefaultParagraphFont"/>
    <w:uiPriority w:val="99"/>
    <w:unhideWhenUsed/>
    <w:rsid w:val="00470872"/>
    <w:rPr>
      <w:color w:val="F7B615" w:themeColor="hyperlink"/>
      <w:u w:val="single"/>
    </w:rPr>
  </w:style>
  <w:style w:type="character" w:styleId="UnresolvedMention">
    <w:name w:val="Unresolved Mention"/>
    <w:basedOn w:val="DefaultParagraphFont"/>
    <w:uiPriority w:val="99"/>
    <w:semiHidden/>
    <w:unhideWhenUsed/>
    <w:rsid w:val="00470872"/>
    <w:rPr>
      <w:color w:val="605E5C"/>
      <w:shd w:val="clear" w:color="auto" w:fill="E1DFDD"/>
    </w:rPr>
  </w:style>
  <w:style w:type="paragraph" w:styleId="ListParagraph">
    <w:name w:val="List Paragraph"/>
    <w:basedOn w:val="Normal"/>
    <w:uiPriority w:val="34"/>
    <w:qFormat/>
    <w:rsid w:val="000B732E"/>
    <w:pPr>
      <w:ind w:left="720"/>
      <w:contextualSpacing/>
    </w:pPr>
  </w:style>
  <w:style w:type="paragraph" w:styleId="Caption">
    <w:name w:val="caption"/>
    <w:basedOn w:val="Normal"/>
    <w:next w:val="Normal"/>
    <w:uiPriority w:val="35"/>
    <w:unhideWhenUsed/>
    <w:qFormat/>
    <w:rsid w:val="000C3DE3"/>
    <w:pPr>
      <w:spacing w:after="200"/>
    </w:pPr>
    <w:rPr>
      <w:i/>
      <w:iCs/>
      <w:color w:val="775F5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wandile-nyembe-a69bb31b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andilenyembe.netlify.ap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AppData\Roaming\Microsoft\Templates\Minimal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B9791B40044773A01B8906949CFD08"/>
        <w:category>
          <w:name w:val="General"/>
          <w:gallery w:val="placeholder"/>
        </w:category>
        <w:types>
          <w:type w:val="bbPlcHdr"/>
        </w:types>
        <w:behaviors>
          <w:behavior w:val="content"/>
        </w:behaviors>
        <w:guid w:val="{CF2FEA9D-7050-4B73-964B-B523E4DB6F47}"/>
      </w:docPartPr>
      <w:docPartBody>
        <w:p w:rsidR="006945FA" w:rsidRDefault="006945FA">
          <w:pPr>
            <w:pStyle w:val="FAB9791B40044773A01B8906949CFD08"/>
          </w:pPr>
          <w:r w:rsidRPr="001700F2">
            <w:t>OBJECTIVE</w:t>
          </w:r>
        </w:p>
      </w:docPartBody>
    </w:docPart>
    <w:docPart>
      <w:docPartPr>
        <w:name w:val="63AD453E5A574F64B73484254D1BB611"/>
        <w:category>
          <w:name w:val="General"/>
          <w:gallery w:val="placeholder"/>
        </w:category>
        <w:types>
          <w:type w:val="bbPlcHdr"/>
        </w:types>
        <w:behaviors>
          <w:behavior w:val="content"/>
        </w:behaviors>
        <w:guid w:val="{847685B3-A790-4502-9EBA-C032B932FD34}"/>
      </w:docPartPr>
      <w:docPartBody>
        <w:p w:rsidR="006945FA" w:rsidRDefault="006945FA">
          <w:pPr>
            <w:pStyle w:val="63AD453E5A574F64B73484254D1BB611"/>
          </w:pPr>
          <w:r w:rsidRPr="001700F2">
            <w:t>EDUCATION</w:t>
          </w:r>
        </w:p>
      </w:docPartBody>
    </w:docPart>
    <w:docPart>
      <w:docPartPr>
        <w:name w:val="FBD2ACCFE4424C0790E0FD23D34338A1"/>
        <w:category>
          <w:name w:val="General"/>
          <w:gallery w:val="placeholder"/>
        </w:category>
        <w:types>
          <w:type w:val="bbPlcHdr"/>
        </w:types>
        <w:behaviors>
          <w:behavior w:val="content"/>
        </w:behaviors>
        <w:guid w:val="{E7AB76EA-D232-4105-8ADE-3754C33E5511}"/>
      </w:docPartPr>
      <w:docPartBody>
        <w:p w:rsidR="006945FA" w:rsidRDefault="006945FA">
          <w:pPr>
            <w:pStyle w:val="FBD2ACCFE4424C0790E0FD23D34338A1"/>
          </w:pPr>
          <w:r w:rsidRPr="00D26A79">
            <w:rPr>
              <w:rStyle w:val="Accent"/>
            </w:rPr>
            <w:t>—</w:t>
          </w:r>
        </w:p>
      </w:docPartBody>
    </w:docPart>
    <w:docPart>
      <w:docPartPr>
        <w:name w:val="C93F748579F7446EA26EC51C0E28CBBC"/>
        <w:category>
          <w:name w:val="General"/>
          <w:gallery w:val="placeholder"/>
        </w:category>
        <w:types>
          <w:type w:val="bbPlcHdr"/>
        </w:types>
        <w:behaviors>
          <w:behavior w:val="content"/>
        </w:behaviors>
        <w:guid w:val="{523F09DE-EEB4-4005-8FA6-118DAE5908C2}"/>
      </w:docPartPr>
      <w:docPartBody>
        <w:p w:rsidR="006945FA" w:rsidRDefault="006945FA">
          <w:pPr>
            <w:pStyle w:val="C93F748579F7446EA26EC51C0E28CBBC"/>
          </w:pPr>
          <w:r w:rsidRPr="001700F2">
            <w:t>EXPERIENCE</w:t>
          </w:r>
        </w:p>
      </w:docPartBody>
    </w:docPart>
    <w:docPart>
      <w:docPartPr>
        <w:name w:val="98E5381C488D447EAC65D823ED6D2593"/>
        <w:category>
          <w:name w:val="General"/>
          <w:gallery w:val="placeholder"/>
        </w:category>
        <w:types>
          <w:type w:val="bbPlcHdr"/>
        </w:types>
        <w:behaviors>
          <w:behavior w:val="content"/>
        </w:behaviors>
        <w:guid w:val="{7897F8AA-6AE7-40DD-B46C-A6B8D45D55DE}"/>
      </w:docPartPr>
      <w:docPartBody>
        <w:p w:rsidR="006945FA" w:rsidRDefault="006945FA">
          <w:pPr>
            <w:pStyle w:val="98E5381C488D447EAC65D823ED6D2593"/>
          </w:pPr>
          <w:r w:rsidRPr="00D26A79">
            <w:t>KEY SKILLS</w:t>
          </w:r>
        </w:p>
      </w:docPartBody>
    </w:docPart>
    <w:docPart>
      <w:docPartPr>
        <w:name w:val="D69F9958026842339BC04217C38B75E0"/>
        <w:category>
          <w:name w:val="General"/>
          <w:gallery w:val="placeholder"/>
        </w:category>
        <w:types>
          <w:type w:val="bbPlcHdr"/>
        </w:types>
        <w:behaviors>
          <w:behavior w:val="content"/>
        </w:behaviors>
        <w:guid w:val="{944D1637-1B88-450D-9D51-1250B649F4AE}"/>
      </w:docPartPr>
      <w:docPartBody>
        <w:p w:rsidR="006945FA" w:rsidRDefault="006945FA">
          <w:pPr>
            <w:pStyle w:val="D69F9958026842339BC04217C38B75E0"/>
          </w:pPr>
          <w:r w:rsidRPr="00D26A79">
            <w:rPr>
              <w:rStyle w:val="Accent"/>
            </w:rPr>
            <w:t>—</w:t>
          </w:r>
        </w:p>
      </w:docPartBody>
    </w:docPart>
    <w:docPart>
      <w:docPartPr>
        <w:name w:val="A5414774D7B2435A8E05E409EE8B18ED"/>
        <w:category>
          <w:name w:val="General"/>
          <w:gallery w:val="placeholder"/>
        </w:category>
        <w:types>
          <w:type w:val="bbPlcHdr"/>
        </w:types>
        <w:behaviors>
          <w:behavior w:val="content"/>
        </w:behaviors>
        <w:guid w:val="{63292CC1-99E5-439F-ADA8-F474CC491530}"/>
      </w:docPartPr>
      <w:docPartBody>
        <w:p w:rsidR="006945FA" w:rsidRDefault="006945FA">
          <w:pPr>
            <w:pStyle w:val="A5414774D7B2435A8E05E409EE8B18ED"/>
          </w:pPr>
          <w:r w:rsidRPr="001700F2">
            <w:t>REFERENCES</w:t>
          </w:r>
        </w:p>
      </w:docPartBody>
    </w:docPart>
    <w:docPart>
      <w:docPartPr>
        <w:name w:val="6741128F5EFE4AA1804F71CEE6E1CAE6"/>
        <w:category>
          <w:name w:val="General"/>
          <w:gallery w:val="placeholder"/>
        </w:category>
        <w:types>
          <w:type w:val="bbPlcHdr"/>
        </w:types>
        <w:behaviors>
          <w:behavior w:val="content"/>
        </w:behaviors>
        <w:guid w:val="{2F95DB67-CFE7-469A-A2B5-B0C8E038F8DD}"/>
      </w:docPartPr>
      <w:docPartBody>
        <w:p w:rsidR="006945FA" w:rsidRDefault="006945FA">
          <w:pPr>
            <w:pStyle w:val="6741128F5EFE4AA1804F71CEE6E1CAE6"/>
          </w:pPr>
          <w:r w:rsidRPr="001700F2">
            <w:t>[Available upon request.]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FA"/>
    <w:rsid w:val="001D526F"/>
    <w:rsid w:val="003B684B"/>
    <w:rsid w:val="004962A9"/>
    <w:rsid w:val="006213D6"/>
    <w:rsid w:val="006701AD"/>
    <w:rsid w:val="006945FA"/>
    <w:rsid w:val="007B6FD6"/>
    <w:rsid w:val="00A21BEA"/>
    <w:rsid w:val="00C322E2"/>
    <w:rsid w:val="00ED0DB6"/>
    <w:rsid w:val="00FD53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B9791B40044773A01B8906949CFD08">
    <w:name w:val="FAB9791B40044773A01B8906949CFD08"/>
  </w:style>
  <w:style w:type="paragraph" w:customStyle="1" w:styleId="63AD453E5A574F64B73484254D1BB611">
    <w:name w:val="63AD453E5A574F64B73484254D1BB611"/>
  </w:style>
  <w:style w:type="character" w:customStyle="1" w:styleId="Accent">
    <w:name w:val="Accent"/>
    <w:basedOn w:val="DefaultParagraphFont"/>
    <w:uiPriority w:val="1"/>
    <w:qFormat/>
    <w:rsid w:val="00A21BEA"/>
    <w:rPr>
      <w:color w:val="ED7D31" w:themeColor="accent2"/>
    </w:rPr>
  </w:style>
  <w:style w:type="paragraph" w:customStyle="1" w:styleId="FBD2ACCFE4424C0790E0FD23D34338A1">
    <w:name w:val="FBD2ACCFE4424C0790E0FD23D34338A1"/>
  </w:style>
  <w:style w:type="paragraph" w:customStyle="1" w:styleId="C93F748579F7446EA26EC51C0E28CBBC">
    <w:name w:val="C93F748579F7446EA26EC51C0E28CBBC"/>
  </w:style>
  <w:style w:type="paragraph" w:customStyle="1" w:styleId="98E5381C488D447EAC65D823ED6D2593">
    <w:name w:val="98E5381C488D447EAC65D823ED6D2593"/>
  </w:style>
  <w:style w:type="paragraph" w:customStyle="1" w:styleId="D69F9958026842339BC04217C38B75E0">
    <w:name w:val="D69F9958026842339BC04217C38B75E0"/>
  </w:style>
  <w:style w:type="paragraph" w:customStyle="1" w:styleId="A5414774D7B2435A8E05E409EE8B18ED">
    <w:name w:val="A5414774D7B2435A8E05E409EE8B18ED"/>
  </w:style>
  <w:style w:type="paragraph" w:customStyle="1" w:styleId="6741128F5EFE4AA1804F71CEE6E1CAE6">
    <w:name w:val="6741128F5EFE4AA1804F71CEE6E1CAE6"/>
  </w:style>
  <w:style w:type="paragraph" w:customStyle="1" w:styleId="70C83A2910DA4ECDA9852BD90FA40783">
    <w:name w:val="70C83A2910DA4ECDA9852BD90FA40783"/>
    <w:rsid w:val="00A21BEA"/>
  </w:style>
  <w:style w:type="paragraph" w:customStyle="1" w:styleId="A06EB6C8526F487E8FB09F288C4166FD">
    <w:name w:val="A06EB6C8526F487E8FB09F288C4166FD"/>
    <w:rsid w:val="00A21BEA"/>
  </w:style>
  <w:style w:type="paragraph" w:customStyle="1" w:styleId="C533C8AF5525479C88BFBA8CAC911E92">
    <w:name w:val="C533C8AF5525479C88BFBA8CAC911E92"/>
    <w:rsid w:val="00A21BEA"/>
  </w:style>
  <w:style w:type="paragraph" w:customStyle="1" w:styleId="3A7651F2ABC144EBA5DC6DAB18CBBD7E">
    <w:name w:val="3A7651F2ABC144EBA5DC6DAB18CBBD7E"/>
    <w:rsid w:val="00A21BEA"/>
  </w:style>
  <w:style w:type="paragraph" w:customStyle="1" w:styleId="68B777E0F5004C9DB573378153929ABA">
    <w:name w:val="68B777E0F5004C9DB573378153929ABA"/>
    <w:rsid w:val="00A21BEA"/>
  </w:style>
  <w:style w:type="paragraph" w:customStyle="1" w:styleId="26C26DC860EB4021BFB6C6723E6654EE">
    <w:name w:val="26C26DC860EB4021BFB6C6723E6654EE"/>
    <w:rsid w:val="00A21BEA"/>
  </w:style>
  <w:style w:type="paragraph" w:customStyle="1" w:styleId="4D19A0CBD2CA46D0A7B58DEDD21861A5">
    <w:name w:val="4D19A0CBD2CA46D0A7B58DEDD21861A5"/>
    <w:rsid w:val="00A21BEA"/>
  </w:style>
  <w:style w:type="paragraph" w:customStyle="1" w:styleId="4DAC90E977974602B7157D2DFCADD0EE">
    <w:name w:val="4DAC90E977974602B7157D2DFCADD0EE"/>
    <w:rsid w:val="00A21BEA"/>
  </w:style>
  <w:style w:type="paragraph" w:customStyle="1" w:styleId="BE5D7E32AC1A497C8CCB48481C14A5D3">
    <w:name w:val="BE5D7E32AC1A497C8CCB48481C14A5D3"/>
    <w:rsid w:val="00A21BEA"/>
  </w:style>
  <w:style w:type="paragraph" w:customStyle="1" w:styleId="9F6E4B02ECA6441EBF80A15FB04B9F7B">
    <w:name w:val="9F6E4B02ECA6441EBF80A15FB04B9F7B"/>
    <w:rsid w:val="00A21BEA"/>
  </w:style>
  <w:style w:type="paragraph" w:customStyle="1" w:styleId="4E29531BB3B5453CADF31B2D79AA2983">
    <w:name w:val="4E29531BB3B5453CADF31B2D79AA2983"/>
    <w:rsid w:val="00A21BEA"/>
  </w:style>
  <w:style w:type="paragraph" w:customStyle="1" w:styleId="9067A5DE4EA040D1B89B4239B6B44E3B">
    <w:name w:val="9067A5DE4EA040D1B89B4239B6B44E3B"/>
    <w:rsid w:val="00A21BEA"/>
  </w:style>
  <w:style w:type="paragraph" w:customStyle="1" w:styleId="22B199B529B449C39DED56A0926FC452">
    <w:name w:val="22B199B529B449C39DED56A0926FC452"/>
    <w:rsid w:val="00A21BEA"/>
  </w:style>
  <w:style w:type="paragraph" w:customStyle="1" w:styleId="0CE558D819A14ECB966ECF0E108EE3F3">
    <w:name w:val="0CE558D819A14ECB966ECF0E108EE3F3"/>
    <w:rsid w:val="00A21BEA"/>
  </w:style>
  <w:style w:type="paragraph" w:customStyle="1" w:styleId="C6DDCAAF3EA94F37A912C9CB05EE0A0D">
    <w:name w:val="C6DDCAAF3EA94F37A912C9CB05EE0A0D"/>
    <w:rsid w:val="00A21BEA"/>
  </w:style>
  <w:style w:type="paragraph" w:customStyle="1" w:styleId="3B5AFDC84924475A8E3446D98E934DC7">
    <w:name w:val="3B5AFDC84924475A8E3446D98E934DC7"/>
    <w:rsid w:val="00A21BEA"/>
  </w:style>
  <w:style w:type="paragraph" w:customStyle="1" w:styleId="12E4F1DE3EF441B2BD7C216A7222033E">
    <w:name w:val="12E4F1DE3EF441B2BD7C216A7222033E"/>
    <w:rsid w:val="00A21BEA"/>
  </w:style>
  <w:style w:type="paragraph" w:customStyle="1" w:styleId="4A050B5CB9AC432F9547EC0874C7AF4E">
    <w:name w:val="4A050B5CB9AC432F9547EC0874C7AF4E"/>
    <w:rsid w:val="00A21BEA"/>
  </w:style>
  <w:style w:type="paragraph" w:customStyle="1" w:styleId="FC95AFACCD6847AB81FDA7C6457F7D3F">
    <w:name w:val="FC95AFACCD6847AB81FDA7C6457F7D3F"/>
    <w:rsid w:val="00A21BEA"/>
  </w:style>
  <w:style w:type="paragraph" w:customStyle="1" w:styleId="5116C5E6C4274E558E8FC7CAF94E64C8">
    <w:name w:val="5116C5E6C4274E558E8FC7CAF94E64C8"/>
    <w:rsid w:val="00A21BEA"/>
  </w:style>
  <w:style w:type="paragraph" w:customStyle="1" w:styleId="18728E9CB11A4D98BA395D029283097D">
    <w:name w:val="18728E9CB11A4D98BA395D029283097D"/>
    <w:rsid w:val="00A21BEA"/>
  </w:style>
  <w:style w:type="paragraph" w:customStyle="1" w:styleId="A10260821B1043BAA44CD234854F8DFA">
    <w:name w:val="A10260821B1043BAA44CD234854F8DFA"/>
    <w:rsid w:val="00A21BEA"/>
  </w:style>
  <w:style w:type="paragraph" w:customStyle="1" w:styleId="4FD303FC84E1444E9F400A10C8725BBB">
    <w:name w:val="4FD303FC84E1444E9F400A10C8725BBB"/>
    <w:rsid w:val="00A21BEA"/>
  </w:style>
  <w:style w:type="paragraph" w:customStyle="1" w:styleId="D74952567DB7400DAA9C43E317674C73">
    <w:name w:val="D74952567DB7400DAA9C43E317674C73"/>
    <w:rsid w:val="00A21BEA"/>
  </w:style>
  <w:style w:type="paragraph" w:customStyle="1" w:styleId="1A4FEF4893174720B1269F12E58D222E">
    <w:name w:val="1A4FEF4893174720B1269F12E58D222E"/>
    <w:rsid w:val="00A21BEA"/>
  </w:style>
  <w:style w:type="paragraph" w:customStyle="1" w:styleId="D4B2277401BC491188074990175DD55F">
    <w:name w:val="D4B2277401BC491188074990175DD55F"/>
    <w:rsid w:val="00A21BEA"/>
  </w:style>
  <w:style w:type="paragraph" w:customStyle="1" w:styleId="CAAA8E460F4744239BE3810B32B40EE0">
    <w:name w:val="CAAA8E460F4744239BE3810B32B40EE0"/>
    <w:rsid w:val="00A21BEA"/>
  </w:style>
  <w:style w:type="paragraph" w:customStyle="1" w:styleId="30DDA72FA56F433EAC466A376A50C4B8">
    <w:name w:val="30DDA72FA56F433EAC466A376A50C4B8"/>
    <w:rsid w:val="00A21BEA"/>
  </w:style>
  <w:style w:type="paragraph" w:customStyle="1" w:styleId="B5D464F4EA094D4EB2836DA07CE67B0F">
    <w:name w:val="B5D464F4EA094D4EB2836DA07CE67B0F"/>
    <w:rsid w:val="00A21BEA"/>
  </w:style>
  <w:style w:type="paragraph" w:customStyle="1" w:styleId="48A8FF16665C43C1A8B34D388E02A2B3">
    <w:name w:val="48A8FF16665C43C1A8B34D388E02A2B3"/>
    <w:rsid w:val="00A21BEA"/>
  </w:style>
  <w:style w:type="paragraph" w:customStyle="1" w:styleId="0728E4ED8B1C4A0797998966BCD94CD2">
    <w:name w:val="0728E4ED8B1C4A0797998966BCD94CD2"/>
    <w:rsid w:val="00A21BEA"/>
  </w:style>
  <w:style w:type="paragraph" w:customStyle="1" w:styleId="B7B4719A726B4BF2A9A4D2AD2B519FA5">
    <w:name w:val="B7B4719A726B4BF2A9A4D2AD2B519FA5"/>
    <w:rsid w:val="00A21BEA"/>
  </w:style>
  <w:style w:type="paragraph" w:customStyle="1" w:styleId="77AC77E8921344C391952BE545D680EF">
    <w:name w:val="77AC77E8921344C391952BE545D680EF"/>
    <w:rsid w:val="00A21BEA"/>
  </w:style>
  <w:style w:type="paragraph" w:customStyle="1" w:styleId="F33FB8324F3D401FA7E0ADEE391EC62A">
    <w:name w:val="F33FB8324F3D401FA7E0ADEE391EC62A"/>
    <w:rsid w:val="00A21BEA"/>
  </w:style>
  <w:style w:type="paragraph" w:customStyle="1" w:styleId="79EFF3794B5F451E847B710B593644B8">
    <w:name w:val="79EFF3794B5F451E847B710B593644B8"/>
    <w:rsid w:val="00A21BEA"/>
  </w:style>
  <w:style w:type="paragraph" w:customStyle="1" w:styleId="C4195F81B77B42FA99D58D3FACB711A7">
    <w:name w:val="C4195F81B77B42FA99D58D3FACB711A7"/>
    <w:rsid w:val="00A21BEA"/>
  </w:style>
  <w:style w:type="paragraph" w:customStyle="1" w:styleId="EF95E1724B58404C9645F214AC545E27">
    <w:name w:val="EF95E1724B58404C9645F214AC545E27"/>
    <w:rsid w:val="00A21BEA"/>
  </w:style>
  <w:style w:type="paragraph" w:customStyle="1" w:styleId="EFFF667649084B9980D9634AAF3C79B6">
    <w:name w:val="EFFF667649084B9980D9634AAF3C79B6"/>
    <w:rsid w:val="00A21BEA"/>
  </w:style>
  <w:style w:type="paragraph" w:customStyle="1" w:styleId="65B4E33E60E149DCB2688B6E2C709C5B">
    <w:name w:val="65B4E33E60E149DCB2688B6E2C709C5B"/>
    <w:rsid w:val="00A21BEA"/>
  </w:style>
  <w:style w:type="paragraph" w:customStyle="1" w:styleId="8F8F870FC6DE439F8154BC49A2DA53F3">
    <w:name w:val="8F8F870FC6DE439F8154BC49A2DA53F3"/>
    <w:rsid w:val="00A21BEA"/>
  </w:style>
  <w:style w:type="paragraph" w:customStyle="1" w:styleId="49B23E74B3C345FA9DE7E2E79D159245">
    <w:name w:val="49B23E74B3C345FA9DE7E2E79D159245"/>
    <w:rsid w:val="00A21BEA"/>
  </w:style>
  <w:style w:type="paragraph" w:customStyle="1" w:styleId="54B9C9F1BD144D898C265C17C0E001EB">
    <w:name w:val="54B9C9F1BD144D898C265C17C0E001EB"/>
    <w:rsid w:val="00A21BEA"/>
  </w:style>
  <w:style w:type="paragraph" w:customStyle="1" w:styleId="15D93165FB3A4024B59D668F6F6C1D61">
    <w:name w:val="15D93165FB3A4024B59D668F6F6C1D61"/>
    <w:rsid w:val="00A21BEA"/>
  </w:style>
  <w:style w:type="paragraph" w:customStyle="1" w:styleId="AF763189C1DC4CDF83350C532A9069A6">
    <w:name w:val="AF763189C1DC4CDF83350C532A9069A6"/>
    <w:rsid w:val="00A21BEA"/>
  </w:style>
  <w:style w:type="paragraph" w:customStyle="1" w:styleId="EE040C058FD9441B8B6110DFE2759762">
    <w:name w:val="EE040C058FD9441B8B6110DFE2759762"/>
    <w:rsid w:val="00A21BEA"/>
  </w:style>
  <w:style w:type="paragraph" w:customStyle="1" w:styleId="92304E7351AB41B382B05933D0196DD1">
    <w:name w:val="92304E7351AB41B382B05933D0196DD1"/>
    <w:rsid w:val="00A21BEA"/>
  </w:style>
  <w:style w:type="paragraph" w:customStyle="1" w:styleId="7D1D22585E60441CBE8DEEB376C3C8E1">
    <w:name w:val="7D1D22585E60441CBE8DEEB376C3C8E1"/>
    <w:rsid w:val="00A21BEA"/>
  </w:style>
  <w:style w:type="paragraph" w:customStyle="1" w:styleId="6B5611CDA7E545FDAEFED8156956BEDF">
    <w:name w:val="6B5611CDA7E545FDAEFED8156956BEDF"/>
    <w:rsid w:val="00A21BEA"/>
  </w:style>
  <w:style w:type="paragraph" w:customStyle="1" w:styleId="3AD4F304DCDB44D1B8AC3C431864AD39">
    <w:name w:val="3AD4F304DCDB44D1B8AC3C431864AD39"/>
    <w:rsid w:val="00A21BEA"/>
  </w:style>
  <w:style w:type="paragraph" w:customStyle="1" w:styleId="77C4BDBBCB1647E3AE01EE77D06044C8">
    <w:name w:val="77C4BDBBCB1647E3AE01EE77D06044C8"/>
    <w:rsid w:val="00A21BEA"/>
  </w:style>
  <w:style w:type="paragraph" w:customStyle="1" w:styleId="9EE634629457444880DBC0CD56CA7E0F">
    <w:name w:val="9EE634629457444880DBC0CD56CA7E0F"/>
    <w:rsid w:val="00A21BEA"/>
  </w:style>
  <w:style w:type="paragraph" w:customStyle="1" w:styleId="5C18F981E0594C7D9CF6ED09C1656DC4">
    <w:name w:val="5C18F981E0594C7D9CF6ED09C1656DC4"/>
    <w:rsid w:val="00A21BEA"/>
  </w:style>
  <w:style w:type="paragraph" w:customStyle="1" w:styleId="18D9718AA2DD408EB396DC56DE2F3A0F">
    <w:name w:val="18D9718AA2DD408EB396DC56DE2F3A0F"/>
    <w:rsid w:val="00A21BEA"/>
  </w:style>
  <w:style w:type="paragraph" w:customStyle="1" w:styleId="4A10C8BDD58045378D652D0994EFAC63">
    <w:name w:val="4A10C8BDD58045378D652D0994EFAC63"/>
    <w:rsid w:val="00A21BEA"/>
  </w:style>
  <w:style w:type="paragraph" w:customStyle="1" w:styleId="259B2CAE40FF4655A4C0CFF83FCE56FC">
    <w:name w:val="259B2CAE40FF4655A4C0CFF83FCE56FC"/>
    <w:rsid w:val="00A21BEA"/>
  </w:style>
  <w:style w:type="paragraph" w:customStyle="1" w:styleId="C2CE260BAB5B4C05B8740C9BAFF70E49">
    <w:name w:val="C2CE260BAB5B4C05B8740C9BAFF70E49"/>
    <w:rsid w:val="00A21BEA"/>
  </w:style>
  <w:style w:type="paragraph" w:customStyle="1" w:styleId="C1259B83BA8F447F85EF3ED633C621EB">
    <w:name w:val="C1259B83BA8F447F85EF3ED633C621EB"/>
    <w:rsid w:val="00A21BEA"/>
  </w:style>
  <w:style w:type="paragraph" w:customStyle="1" w:styleId="AF2B467CD8A2448DA907FE2289350E5A">
    <w:name w:val="AF2B467CD8A2448DA907FE2289350E5A"/>
    <w:rsid w:val="00A21BEA"/>
  </w:style>
  <w:style w:type="paragraph" w:customStyle="1" w:styleId="9FA26F84D50042D9977467C6864129DD">
    <w:name w:val="9FA26F84D50042D9977467C6864129DD"/>
    <w:rsid w:val="00A21B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FFB3A9-0D22-476F-B4E7-F3F4C4E0095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F9E7EC0-B0C1-47D5-B2B3-E423363C63FD}">
  <ds:schemaRefs>
    <ds:schemaRef ds:uri="http://schemas.microsoft.com/sharepoint/v3/contenttype/forms"/>
  </ds:schemaRefs>
</ds:datastoreItem>
</file>

<file path=customXml/itemProps3.xml><?xml version="1.0" encoding="utf-8"?>
<ds:datastoreItem xmlns:ds="http://schemas.openxmlformats.org/officeDocument/2006/customXml" ds:itemID="{7799ED0E-57A1-4FFC-B324-11EF24159F21}">
  <ds:schemaRefs>
    <ds:schemaRef ds:uri="http://schemas.openxmlformats.org/officeDocument/2006/bibliography"/>
  </ds:schemaRefs>
</ds:datastoreItem>
</file>

<file path=customXml/itemProps4.xml><?xml version="1.0" encoding="utf-8"?>
<ds:datastoreItem xmlns:ds="http://schemas.openxmlformats.org/officeDocument/2006/customXml" ds:itemID="{4DA33E90-79A2-4B5B-92B2-7F1F28C4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Minimalist resume.dotx</Template>
  <TotalTime>0</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2022-06-27T14:57:00Z</dcterms:created>
  <dcterms:modified xsi:type="dcterms:W3CDTF">2022-06-27T14:57:00Z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